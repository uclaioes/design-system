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6E0EC" w14:textId="725B780A" w:rsidR="008D6C06" w:rsidRDefault="00C274BA">
      <w:pPr>
        <w:pStyle w:val="BodyText"/>
        <w:ind w:left="100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AEDC23B" wp14:editId="7EA3F0D8">
                <wp:simplePos x="0" y="0"/>
                <wp:positionH relativeFrom="page">
                  <wp:posOffset>172085</wp:posOffset>
                </wp:positionH>
                <wp:positionV relativeFrom="page">
                  <wp:posOffset>4117340</wp:posOffset>
                </wp:positionV>
                <wp:extent cx="1060450" cy="1054735"/>
                <wp:effectExtent l="0" t="2540" r="12065" b="9525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0450" cy="1054735"/>
                        </a:xfrm>
                        <a:custGeom>
                          <a:avLst/>
                          <a:gdLst>
                            <a:gd name="T0" fmla="+- 0 11045 10203"/>
                            <a:gd name="T1" fmla="*/ T0 w 1670"/>
                            <a:gd name="T2" fmla="+- 0 9490 9490"/>
                            <a:gd name="T3" fmla="*/ 9490 h 1661"/>
                            <a:gd name="T4" fmla="+- 0 10453 10203"/>
                            <a:gd name="T5" fmla="*/ T4 w 1670"/>
                            <a:gd name="T6" fmla="+- 0 9726 9490"/>
                            <a:gd name="T7" fmla="*/ 9726 h 1661"/>
                            <a:gd name="T8" fmla="+- 0 10203 10203"/>
                            <a:gd name="T9" fmla="*/ T8 w 1670"/>
                            <a:gd name="T10" fmla="+- 0 10307 9490"/>
                            <a:gd name="T11" fmla="*/ 10307 h 1661"/>
                            <a:gd name="T12" fmla="+- 0 10439 10203"/>
                            <a:gd name="T13" fmla="*/ T12 w 1670"/>
                            <a:gd name="T14" fmla="+- 0 10899 9490"/>
                            <a:gd name="T15" fmla="*/ 10899 h 1661"/>
                            <a:gd name="T16" fmla="+- 0 11019 10203"/>
                            <a:gd name="T17" fmla="*/ T16 w 1670"/>
                            <a:gd name="T18" fmla="+- 0 11150 9490"/>
                            <a:gd name="T19" fmla="*/ 11150 h 1661"/>
                            <a:gd name="T20" fmla="+- 0 11612 10203"/>
                            <a:gd name="T21" fmla="*/ T20 w 1670"/>
                            <a:gd name="T22" fmla="+- 0 10915 9490"/>
                            <a:gd name="T23" fmla="*/ 10915 h 1661"/>
                            <a:gd name="T24" fmla="+- 0 11872 10203"/>
                            <a:gd name="T25" fmla="*/ T24 w 1670"/>
                            <a:gd name="T26" fmla="+- 0 10329 9490"/>
                            <a:gd name="T27" fmla="*/ 10329 h 1661"/>
                            <a:gd name="T28" fmla="+- 0 11636 10203"/>
                            <a:gd name="T29" fmla="*/ T28 w 1670"/>
                            <a:gd name="T30" fmla="+- 0 9736 9490"/>
                            <a:gd name="T31" fmla="*/ 9736 h 1661"/>
                            <a:gd name="T32" fmla="+- 0 11045 10203"/>
                            <a:gd name="T33" fmla="*/ T32 w 1670"/>
                            <a:gd name="T34" fmla="+- 0 9490 9490"/>
                            <a:gd name="T35" fmla="*/ 9490 h 1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670" h="1661">
                              <a:moveTo>
                                <a:pt x="842" y="0"/>
                              </a:moveTo>
                              <a:lnTo>
                                <a:pt x="250" y="236"/>
                              </a:lnTo>
                              <a:lnTo>
                                <a:pt x="0" y="817"/>
                              </a:lnTo>
                              <a:lnTo>
                                <a:pt x="236" y="1409"/>
                              </a:lnTo>
                              <a:lnTo>
                                <a:pt x="816" y="1660"/>
                              </a:lnTo>
                              <a:lnTo>
                                <a:pt x="1409" y="1425"/>
                              </a:lnTo>
                              <a:lnTo>
                                <a:pt x="1669" y="839"/>
                              </a:lnTo>
                              <a:lnTo>
                                <a:pt x="1433" y="246"/>
                              </a:lnTo>
                              <a:lnTo>
                                <a:pt x="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00">
                            <a:alpha val="84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D463A23" id="Freeform_x0020_6" o:spid="_x0000_s1026" style="position:absolute;margin-left:13.55pt;margin-top:324.2pt;width:83.5pt;height:83.05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70,16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" path="m842,0l250,236,,817,236,1409,816,1660,1409,1425,1669,839,1433,246,842,0xe" fillcolor="#ffdf00" stroked="f">
                <v:fill opacity="55769f"/>
                <v:path arrowok="t" o:connecttype="custom" o:connectlocs="534670,6026150;158750,6176010;0,6544945;149860,6920865;518160,7080250;894715,6931025;1059815,6558915;909955,6182360;534670,6026150" o:connectangles="0,0,0,0,0,0,0,0,0"/>
                <w10:wrap anchorx="page" anchory="page"/>
              </v:shape>
            </w:pict>
          </mc:Fallback>
        </mc:AlternateContent>
      </w:r>
      <w:r w:rsidR="00291647">
        <w:rPr>
          <w:rFonts w:ascii="Times New Roman"/>
          <w:noProof/>
          <w:sz w:val="20"/>
          <w:lang w:bidi="ar-SA"/>
        </w:rPr>
        <w:drawing>
          <wp:anchor distT="0" distB="0" distL="114300" distR="114300" simplePos="0" relativeHeight="251655679" behindDoc="1" locked="0" layoutInCell="1" allowOverlap="1" wp14:anchorId="3E4141E7" wp14:editId="688A071E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858000" cy="411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F9327" w14:textId="77777777" w:rsidR="008D6C06" w:rsidRDefault="008D6C06">
      <w:pPr>
        <w:pStyle w:val="BodyText"/>
        <w:spacing w:before="8"/>
        <w:rPr>
          <w:rFonts w:ascii="Times New Roman"/>
          <w:sz w:val="13"/>
        </w:rPr>
      </w:pPr>
    </w:p>
    <w:p w14:paraId="2ECD1BB5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0DACAEBF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34B88D82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27198FF1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1AB3D09E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7F56FC7C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47211F00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5CAF29E0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46E65F46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0EE1E5A9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0B344716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6F97BD6E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2B4B05C5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7829241D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5D5B6CA9" w14:textId="77777777" w:rsidR="00291647" w:rsidRPr="00291647" w:rsidRDefault="00291647" w:rsidP="00291647">
      <w:pPr>
        <w:pStyle w:val="Heading1"/>
        <w:spacing w:before="0"/>
        <w:rPr>
          <w:color w:val="0E7BB5"/>
          <w:sz w:val="33"/>
          <w:szCs w:val="33"/>
        </w:rPr>
      </w:pPr>
    </w:p>
    <w:p w14:paraId="1764809D" w14:textId="77777777" w:rsidR="00291647" w:rsidRPr="00291647" w:rsidRDefault="00291647" w:rsidP="00291647">
      <w:pPr>
        <w:pStyle w:val="Heading1"/>
        <w:spacing w:before="0"/>
        <w:rPr>
          <w:sz w:val="33"/>
          <w:szCs w:val="33"/>
        </w:rPr>
      </w:pPr>
    </w:p>
    <w:p w14:paraId="05A6CC1F" w14:textId="7AAD77C7" w:rsidR="008D6C06" w:rsidRDefault="00291647">
      <w:pPr>
        <w:spacing w:before="80" w:line="237" w:lineRule="auto"/>
        <w:ind w:left="560" w:firstLine="8"/>
        <w:rPr>
          <w:b/>
          <w:sz w:val="90"/>
        </w:rPr>
      </w:pPr>
      <w:r>
        <w:rPr>
          <w:b/>
          <w:color w:val="00497C"/>
          <w:spacing w:val="-16"/>
          <w:sz w:val="90"/>
        </w:rPr>
        <w:t xml:space="preserve">Event </w:t>
      </w:r>
      <w:r>
        <w:rPr>
          <w:b/>
          <w:color w:val="00497C"/>
          <w:spacing w:val="-3"/>
          <w:sz w:val="90"/>
        </w:rPr>
        <w:t xml:space="preserve">title </w:t>
      </w:r>
      <w:r>
        <w:rPr>
          <w:b/>
          <w:color w:val="00497C"/>
          <w:spacing w:val="-5"/>
          <w:sz w:val="90"/>
        </w:rPr>
        <w:t xml:space="preserve">goes </w:t>
      </w:r>
      <w:r>
        <w:rPr>
          <w:b/>
          <w:color w:val="00497C"/>
          <w:spacing w:val="-7"/>
          <w:sz w:val="90"/>
        </w:rPr>
        <w:t xml:space="preserve">here </w:t>
      </w:r>
      <w:r>
        <w:rPr>
          <w:b/>
          <w:color w:val="00497C"/>
          <w:spacing w:val="-21"/>
          <w:sz w:val="90"/>
        </w:rPr>
        <w:t xml:space="preserve">(45/51 </w:t>
      </w:r>
      <w:r>
        <w:rPr>
          <w:b/>
          <w:color w:val="00497C"/>
          <w:spacing w:val="-11"/>
          <w:sz w:val="90"/>
        </w:rPr>
        <w:t>Bold)</w:t>
      </w:r>
      <w:r w:rsidR="00F7354A">
        <w:rPr>
          <w:b/>
          <w:color w:val="00497C"/>
          <w:spacing w:val="-11"/>
          <w:sz w:val="90"/>
        </w:rPr>
        <w:t xml:space="preserve"> </w:t>
      </w:r>
      <w:bookmarkStart w:id="0" w:name="_GoBack"/>
      <w:bookmarkEnd w:id="0"/>
    </w:p>
    <w:p w14:paraId="6AF186DE" w14:textId="77777777" w:rsidR="008D6C06" w:rsidRDefault="008D6C06">
      <w:pPr>
        <w:pStyle w:val="BodyText"/>
        <w:spacing w:before="1"/>
        <w:rPr>
          <w:b/>
          <w:sz w:val="27"/>
        </w:rPr>
      </w:pPr>
    </w:p>
    <w:p w14:paraId="4ECFE909" w14:textId="77777777" w:rsidR="008D6C06" w:rsidRDefault="00291647">
      <w:pPr>
        <w:pStyle w:val="BodyText"/>
        <w:spacing w:before="92" w:line="304" w:lineRule="auto"/>
        <w:ind w:left="560" w:right="1899"/>
      </w:pPr>
      <w:r>
        <w:rPr>
          <w:color w:val="0E7BB5"/>
        </w:rPr>
        <w:t xml:space="preserve">Body </w:t>
      </w:r>
      <w:r>
        <w:rPr>
          <w:color w:val="0E7BB5"/>
          <w:spacing w:val="-3"/>
        </w:rPr>
        <w:t xml:space="preserve">text </w:t>
      </w:r>
      <w:r>
        <w:rPr>
          <w:color w:val="0E7BB5"/>
        </w:rPr>
        <w:t xml:space="preserve">here </w:t>
      </w:r>
      <w:r>
        <w:rPr>
          <w:color w:val="0E7BB5"/>
          <w:spacing w:val="-10"/>
        </w:rPr>
        <w:t xml:space="preserve">(13/19). </w:t>
      </w:r>
      <w:r>
        <w:rPr>
          <w:color w:val="0E7BB5"/>
          <w:spacing w:val="-3"/>
        </w:rPr>
        <w:t xml:space="preserve">Provide </w:t>
      </w:r>
      <w:r>
        <w:rPr>
          <w:color w:val="0E7BB5"/>
        </w:rPr>
        <w:t xml:space="preserve">a brief introduction of the </w:t>
      </w:r>
      <w:r>
        <w:rPr>
          <w:color w:val="0E7BB5"/>
          <w:spacing w:val="-4"/>
        </w:rPr>
        <w:t xml:space="preserve">event </w:t>
      </w:r>
      <w:r>
        <w:rPr>
          <w:color w:val="0E7BB5"/>
          <w:spacing w:val="-3"/>
        </w:rPr>
        <w:t xml:space="preserve">here. </w:t>
      </w:r>
      <w:r>
        <w:rPr>
          <w:color w:val="0E7BB5"/>
        </w:rPr>
        <w:t xml:space="preserve">Sit as peris utecepedit, </w:t>
      </w:r>
      <w:r>
        <w:rPr>
          <w:color w:val="0E7BB5"/>
          <w:spacing w:val="-3"/>
        </w:rPr>
        <w:t xml:space="preserve">quam volupta </w:t>
      </w:r>
      <w:r>
        <w:rPr>
          <w:color w:val="0E7BB5"/>
          <w:spacing w:val="-2"/>
        </w:rPr>
        <w:t xml:space="preserve">doluptat. </w:t>
      </w:r>
      <w:r>
        <w:rPr>
          <w:color w:val="0E7BB5"/>
          <w:spacing w:val="-3"/>
        </w:rPr>
        <w:t xml:space="preserve">Pa </w:t>
      </w:r>
      <w:r>
        <w:rPr>
          <w:color w:val="0E7BB5"/>
        </w:rPr>
        <w:t xml:space="preserve">nem qui </w:t>
      </w:r>
      <w:r>
        <w:rPr>
          <w:color w:val="0E7BB5"/>
          <w:spacing w:val="-3"/>
        </w:rPr>
        <w:t xml:space="preserve">omnimaio. </w:t>
      </w:r>
      <w:r>
        <w:rPr>
          <w:color w:val="0E7BB5"/>
        </w:rPr>
        <w:t xml:space="preserve">Recabor sum essimi, </w:t>
      </w:r>
      <w:r>
        <w:rPr>
          <w:color w:val="0E7BB5"/>
          <w:spacing w:val="-3"/>
        </w:rPr>
        <w:t xml:space="preserve">sint </w:t>
      </w:r>
      <w:r>
        <w:rPr>
          <w:color w:val="0E7BB5"/>
        </w:rPr>
        <w:t xml:space="preserve">eiust </w:t>
      </w:r>
      <w:r>
        <w:rPr>
          <w:color w:val="0E7BB5"/>
          <w:spacing w:val="-3"/>
        </w:rPr>
        <w:t xml:space="preserve">eaquam </w:t>
      </w:r>
      <w:r>
        <w:rPr>
          <w:color w:val="0E7BB5"/>
        </w:rPr>
        <w:t xml:space="preserve">quid quassi de volorit, </w:t>
      </w:r>
      <w:r>
        <w:rPr>
          <w:color w:val="0E7BB5"/>
          <w:spacing w:val="-3"/>
        </w:rPr>
        <w:t xml:space="preserve">voluptios estinve llabo. </w:t>
      </w:r>
      <w:r>
        <w:rPr>
          <w:color w:val="0E7BB5"/>
        </w:rPr>
        <w:t xml:space="preserve">Con </w:t>
      </w:r>
      <w:r>
        <w:rPr>
          <w:color w:val="0E7BB5"/>
          <w:spacing w:val="-3"/>
        </w:rPr>
        <w:t xml:space="preserve">exceptaspero </w:t>
      </w:r>
      <w:r>
        <w:rPr>
          <w:color w:val="0E7BB5"/>
        </w:rPr>
        <w:t xml:space="preserve">ipiciet pelepra </w:t>
      </w:r>
      <w:r>
        <w:rPr>
          <w:color w:val="0E7BB5"/>
          <w:spacing w:val="-3"/>
        </w:rPr>
        <w:t xml:space="preserve">tibus. </w:t>
      </w:r>
    </w:p>
    <w:p w14:paraId="192BD7D0" w14:textId="43F2A2F6" w:rsidR="008D6C06" w:rsidRDefault="00C274BA">
      <w:pPr>
        <w:pStyle w:val="BodyText"/>
        <w:rPr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123FFFB0" wp14:editId="22B2E472">
                <wp:simplePos x="0" y="0"/>
                <wp:positionH relativeFrom="page">
                  <wp:posOffset>742950</wp:posOffset>
                </wp:positionH>
                <wp:positionV relativeFrom="paragraph">
                  <wp:posOffset>200025</wp:posOffset>
                </wp:positionV>
                <wp:extent cx="380365" cy="91440"/>
                <wp:effectExtent l="6350" t="0" r="0" b="63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365" cy="91440"/>
                          <a:chOff x="1170" y="315"/>
                          <a:chExt cx="599" cy="144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0" y="315"/>
                            <a:ext cx="15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" y="315"/>
                            <a:ext cx="15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315"/>
                            <a:ext cx="15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A719C65" id="Group_x0020_2" o:spid="_x0000_s1026" style="position:absolute;margin-left:58.5pt;margin-top:15.75pt;width:29.95pt;height:7.2pt;z-index:251657728;mso-wrap-distance-left:0;mso-wrap-distance-right:0;mso-position-horizontal-relative:page" coordorigin="1170,315" coordsize="599,14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5" o:spid="_x0000_s1027" type="#_x0000_t75" style="position:absolute;left:1170;top:315;width:156;height:1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pa&#10;GyvCAAAA2gAAAA8AAABkcnMvZG93bnJldi54bWxEj0FrwkAUhO+C/2F5Qi9SNxZtS+pGRCj0qGmb&#10;8yP7mk2TfRuy2yT9964geBxm5htmt59sKwbqfe1YwXqVgCAuna65UvD1+f74CsIHZI2tY1LwTx72&#10;2Xy2w1S7kc805KESEcI+RQUmhC6V0peGLPqV64ij9+N6iyHKvpK6xzHCbSufkuRZWqw5Lhjs6Gio&#10;bPI/q+AlEr63bXH6TYpjHvzSNMM4KfWwmA5vIAJN4R6+tT+0gg1cr8QbILML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aWhsrwgAAANoAAAAPAAAAAAAAAAAAAAAAAJwCAABk&#10;cnMvZG93bnJldi54bWxQSwUGAAAAAAQABAD3AAAAiwMAAAAA&#10;">
                  <v:imagedata r:id="rId8" o:title=""/>
                </v:shape>
                <v:shape id="Picture_x0020_4" o:spid="_x0000_s1028" type="#_x0000_t75" style="position:absolute;left:1391;top:315;width:156;height:1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pD&#10;e3PEAAAA2gAAAA8AAABkcnMvZG93bnJldi54bWxEj1FrwjAUhd8F/0O4wl5kpg4mrjOKFJSJMKgb&#10;7PXS3DV1zU1poun+/SIMfDycc77DWW0G24or9b5xrGA+y0AQV043XCv4/Ng9LkH4gKyxdUwKfsnD&#10;Zj0erTDXLnJJ11OoRYKwz1GBCaHLpfSVIYt+5jri5H273mJIsq+l7jEmuG3lU5YtpMWG04LBjgpD&#10;1c/pYhW87E25fy9oev46HMpFca5jPEalHibD9hVEoCHcw//tN63gGW5X0g2Q6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pDe3PEAAAA2gAAAA8AAAAAAAAAAAAAAAAAnAIA&#10;AGRycy9kb3ducmV2LnhtbFBLBQYAAAAABAAEAPcAAACNAwAAAAA=&#10;">
                  <v:imagedata r:id="rId9" o:title=""/>
                </v:shape>
                <v:shape id="Picture_x0020_3" o:spid="_x0000_s1029" type="#_x0000_t75" style="position:absolute;left:1612;top:315;width:156;height:1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gc&#10;gaXBAAAA2gAAAA8AAABkcnMvZG93bnJldi54bWxEj9GKwjAURN8F/yFcwTdNd1mqdI0iyy4sKIjV&#10;D7gm17bY3JQm2vr3RhB8HGbmDLNY9bYWN2p95VjBxzQBQaydqbhQcDz8TeYgfEA2WDsmBXfysFoO&#10;BwvMjOt4T7c8FCJC2GeooAyhyaT0uiSLfuoa4uidXWsxRNkW0rTYRbit5WeSpNJixXGhxIZ+StKX&#10;/GoVHK6/a3/Wl3t62iZzjTO56b52So1H/fobRKA+vMOv9r9RkMLzSrwBcvk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gcgaXBAAAA2gAAAA8AAAAAAAAAAAAAAAAAnAIAAGRy&#10;cy9kb3ducmV2LnhtbFBLBQYAAAAABAAEAPcAAACKAw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4202FC5C" w14:textId="77777777" w:rsidR="008D6C06" w:rsidRDefault="008D6C06">
      <w:pPr>
        <w:pStyle w:val="BodyText"/>
        <w:spacing w:before="6"/>
        <w:rPr>
          <w:sz w:val="25"/>
        </w:rPr>
      </w:pPr>
    </w:p>
    <w:p w14:paraId="07983F4D" w14:textId="77777777" w:rsidR="008D6C06" w:rsidRDefault="00291647">
      <w:pPr>
        <w:pStyle w:val="Heading1"/>
        <w:spacing w:before="0"/>
      </w:pPr>
      <w:r>
        <w:rPr>
          <w:color w:val="0E7BB5"/>
        </w:rPr>
        <w:t>Friday, June 11, 2018. 11 a.m. – 3 p.m.</w:t>
      </w:r>
    </w:p>
    <w:p w14:paraId="76C11355" w14:textId="77777777" w:rsidR="008D6C06" w:rsidRDefault="00291647">
      <w:pPr>
        <w:spacing w:before="209"/>
        <w:ind w:left="560"/>
        <w:rPr>
          <w:b/>
          <w:sz w:val="34"/>
        </w:rPr>
      </w:pPr>
      <w:r>
        <w:rPr>
          <w:b/>
          <w:color w:val="0E7BB5"/>
          <w:sz w:val="34"/>
        </w:rPr>
        <w:t>Royce Hall 306</w:t>
      </w:r>
    </w:p>
    <w:p w14:paraId="680FA414" w14:textId="77777777" w:rsidR="008D6C06" w:rsidRDefault="00291647">
      <w:pPr>
        <w:spacing w:before="209"/>
        <w:ind w:left="560"/>
        <w:rPr>
          <w:b/>
          <w:sz w:val="34"/>
        </w:rPr>
      </w:pPr>
      <w:r>
        <w:rPr>
          <w:b/>
          <w:color w:val="0E7BB5"/>
          <w:sz w:val="34"/>
        </w:rPr>
        <w:t>RSVP and more information:</w:t>
      </w:r>
    </w:p>
    <w:p w14:paraId="3B168B60" w14:textId="77777777" w:rsidR="008D6C06" w:rsidRDefault="00291647">
      <w:pPr>
        <w:spacing w:before="9"/>
        <w:ind w:left="560"/>
        <w:rPr>
          <w:sz w:val="34"/>
        </w:rPr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3C40CB18" wp14:editId="1CBC2E7D">
            <wp:simplePos x="0" y="0"/>
            <wp:positionH relativeFrom="page">
              <wp:posOffset>5638800</wp:posOffset>
            </wp:positionH>
            <wp:positionV relativeFrom="paragraph">
              <wp:posOffset>214151</wp:posOffset>
            </wp:positionV>
            <wp:extent cx="1679968" cy="400926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968" cy="400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7BB5"/>
          <w:sz w:val="34"/>
        </w:rPr>
        <w:t>event.ucla.edu/conference</w:t>
      </w:r>
    </w:p>
    <w:sectPr w:rsidR="008D6C06">
      <w:type w:val="continuous"/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06"/>
    <w:rsid w:val="00291647"/>
    <w:rsid w:val="008D6C06"/>
    <w:rsid w:val="00C274BA"/>
    <w:rsid w:val="00F7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79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209"/>
      <w:ind w:left="56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B7A3B152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>UCLA IT Services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Baughman</cp:lastModifiedBy>
  <cp:revision>3</cp:revision>
  <dcterms:created xsi:type="dcterms:W3CDTF">2018-07-31T16:28:00Z</dcterms:created>
  <dcterms:modified xsi:type="dcterms:W3CDTF">2018-07-31T17:25:00Z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2018-07-26T00:00:00Z</vt:filetime>
  </property>
</Properties>
</file>