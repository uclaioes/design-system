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A4157" w14:textId="776E999E" w:rsidR="009040DA" w:rsidRDefault="008B4C28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anchor distT="0" distB="0" distL="114300" distR="114300" simplePos="0" relativeHeight="251657215" behindDoc="1" locked="0" layoutInCell="1" allowOverlap="1" wp14:anchorId="16E8DAF2" wp14:editId="7E24306E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6858000" cy="4574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C7C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2F463AF" wp14:editId="0A0831E3">
                <wp:simplePos x="0" y="0"/>
                <wp:positionH relativeFrom="page">
                  <wp:posOffset>228600</wp:posOffset>
                </wp:positionH>
                <wp:positionV relativeFrom="page">
                  <wp:posOffset>4855210</wp:posOffset>
                </wp:positionV>
                <wp:extent cx="7315200" cy="4974590"/>
                <wp:effectExtent l="0" t="381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974590"/>
                          <a:chOff x="360" y="7646"/>
                          <a:chExt cx="11520" cy="7834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7646"/>
                            <a:ext cx="11520" cy="78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20" y="12075"/>
                            <a:ext cx="831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C7DDF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4" y="12466"/>
                            <a:ext cx="149" cy="1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4" y="13013"/>
                            <a:ext cx="149" cy="1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4" y="13510"/>
                            <a:ext cx="149" cy="1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6D0479F" id="Group_x0020_2" o:spid="_x0000_s1026" style="position:absolute;margin-left:18pt;margin-top:382.3pt;width:8in;height:391.7pt;z-index:-251658240;mso-position-horizontal-relative:page;mso-position-vertical-relative:page" coordorigin="360,7646" coordsize="11520,783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7" o:spid="_x0000_s1027" type="#_x0000_t75" style="position:absolute;left:360;top:7646;width:11520;height:783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/F&#10;cKTCAAAA2gAAAA8AAABkcnMvZG93bnJldi54bWxEj0+LwjAUxO/CfofwBG827bq4Wo2yKwheVNY/&#10;90fzbKvNS2midr+9EQSPw8z8hpnOW1OJGzWutKwgiWIQxJnVJecKDvtlfwTCeWSNlWVS8E8O5rOP&#10;zhRTbe/8R7edz0WAsEtRQeF9nUrpsoIMusjWxME72cagD7LJpW7wHuCmkp9xPJQGSw4LBda0KCi7&#10;7K5Gwfkok+82GewHm/HvcDuKcZ0sUKlet/2ZgPDU+nf41V5pBV/wvBJugJw9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PxXCkwgAAANoAAAAPAAAAAAAAAAAAAAAAAJwCAABk&#10;cnMvZG93bnJldi54bWxQSwUGAAAAAAQABAD3AAAAiwMAAAAA&#10;">
                  <v:imagedata r:id="rId8" o:title=""/>
                </v:shape>
                <v:line id="Line_x0020_6" o:spid="_x0000_s1028" style="position:absolute;visibility:visible;mso-wrap-style:square" from="1620,12075" to="9932,120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7VvvsEAAADaAAAADwAAAGRycy9kb3ducmV2LnhtbESPT4vCMBTE78J+h/AW9qbpClukGkUX&#10;xEU8+A/Pj+TZBpuX0kTtfnsjCB6HmfkNM5l1rhY3aoP1rOB7kIEg1t5YLhUcD8v+CESIyAZrz6Tg&#10;nwLMph+9CRbG33lHt30sRYJwKFBBFWNTSBl0RQ7DwDfEyTv71mFMsi2lafGe4K6WwyzLpUPLaaHC&#10;hn4r0pf91SnItna5yvVmbk0zDKfcbBZ6HZT6+uzmYxCRuvgOv9p/RsEPPK+kGyC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PtW++wQAAANoAAAAPAAAAAAAAAAAAAAAA&#10;AKECAABkcnMvZG93bnJldi54bWxQSwUGAAAAAAQABAD5AAAAjwMAAAAA&#10;" strokecolor="#c7ddf3" strokeweight=".5pt"/>
                <v:shape id="Picture_x0020_5" o:spid="_x0000_s1029" type="#_x0000_t75" style="position:absolute;left:1634;top:12466;width:149;height:13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NW&#10;Yg3DAAAA2gAAAA8AAABkcnMvZG93bnJldi54bWxEj81qwzAQhO+BvoPYQm+xnB6CcSKHJG1DKZT8&#10;PsDGWv8Qa2Us1XbfvioEchxm5htmuRpNI3rqXG1ZwSyKQRDnVtdcKricP6YJCOeRNTaWScEvOVhl&#10;T5MlptoOfKT+5EsRIOxSVFB536ZSurwigy6yLXHwCtsZ9EF2pdQdDgFuGvkax3NpsOawUGFL24ry&#10;2+nHKDh8DXGx+37b15v3pDhed2va+1Kpl+dxvQDhafSP8L39qRXM4f9KuAEy+w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w1ZiDcMAAADaAAAADwAAAAAAAAAAAAAAAACcAgAA&#10;ZHJzL2Rvd25yZXYueG1sUEsFBgAAAAAEAAQA9wAAAIwDAAAAAA==&#10;">
                  <v:imagedata r:id="rId9" o:title=""/>
                </v:shape>
                <v:shape id="Picture_x0020_4" o:spid="_x0000_s1030" type="#_x0000_t75" style="position:absolute;left:1634;top:13013;width:149;height:13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wa&#10;x5bCAAAA2gAAAA8AAABkcnMvZG93bnJldi54bWxEj1uLwjAUhN8F/0M4gm+a6oNKNYp3ZGHxsvsD&#10;zjanF7Y5KU209d+bhQUfh5n5hlmsWlOKB9WusKxgNIxAECdWF5wp+P46DGYgnEfWWFomBU9ysFp2&#10;OwuMtW34So+bz0SAsItRQe59FUvpkpwMuqGtiIOX2tqgD7LOpK6xCXBTynEUTaTBgsNCjhVtc0p+&#10;b3ej4PLRROnxc3cuNvtZev05runsM6X6vXY9B+Gp9e/wf/ukFUzh70q4AXL5A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sGseWwgAAANoAAAAPAAAAAAAAAAAAAAAAAJwCAABk&#10;cnMvZG93bnJldi54bWxQSwUGAAAAAAQABAD3AAAAiwMAAAAA&#10;">
                  <v:imagedata r:id="rId9" o:title=""/>
                </v:shape>
                <v:shape id="Picture_x0020_3" o:spid="_x0000_s1031" type="#_x0000_t75" style="position:absolute;left:1634;top:13510;width:149;height:13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i7&#10;cTG/AAAA2gAAAA8AAABkcnMvZG93bnJldi54bWxET01rg0AQvQf6H5Yp5BbX9lCCdRVb2tAcDMQU&#10;ep26E5W4s+Ju1P777iGQ4+N9p/liejHR6DrLCp6iGARxbXXHjYLv0+dmC8J5ZI29ZVLwRw7y7GGV&#10;YqLtzEeaKt+IEMIuQQWt90MipatbMugiOxAH7mxHgz7AsZF6xDmEm14+x/GLNNhxaGhxoPeW6kt1&#10;NQq6wwe/DdO+Kn93peMfooLcQan141K8gvC0+Lv45v7SCsLWcCXcAJn9A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4u3ExvwAAANoAAAAPAAAAAAAAAAAAAAAAAJwCAABkcnMv&#10;ZG93bnJldi54bWxQSwUGAAAAAAQABAD3AAAAiAM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42797BA6" w14:textId="77777777" w:rsidR="009040DA" w:rsidRDefault="009040DA">
      <w:pPr>
        <w:pStyle w:val="BodyText"/>
        <w:rPr>
          <w:rFonts w:ascii="Times New Roman"/>
          <w:sz w:val="20"/>
        </w:rPr>
      </w:pPr>
    </w:p>
    <w:p w14:paraId="49896F5D" w14:textId="77777777" w:rsidR="009040DA" w:rsidRDefault="009040DA">
      <w:pPr>
        <w:pStyle w:val="BodyText"/>
        <w:spacing w:before="5"/>
        <w:rPr>
          <w:rFonts w:ascii="Times New Roman"/>
          <w:sz w:val="23"/>
        </w:rPr>
      </w:pPr>
    </w:p>
    <w:p w14:paraId="38821761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71C7C0D9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173E3228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4816DC9B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301A095D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71E61391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22899943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13C97549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32A5321C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068025AE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7D323EF4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0BA60011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7A5D5587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69A71593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49F39A38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21702CD0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6773F290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662D77B2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7955CB64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6B68B276" w14:textId="77777777" w:rsidR="009040DA" w:rsidRDefault="009040DA">
      <w:pPr>
        <w:pStyle w:val="BodyText"/>
        <w:rPr>
          <w:rFonts w:ascii="Times New Roman"/>
          <w:sz w:val="20"/>
        </w:rPr>
      </w:pPr>
    </w:p>
    <w:p w14:paraId="2A9351E1" w14:textId="77777777" w:rsidR="009040DA" w:rsidRDefault="009040DA">
      <w:pPr>
        <w:pStyle w:val="BodyText"/>
        <w:rPr>
          <w:rFonts w:ascii="Times New Roman"/>
          <w:sz w:val="20"/>
        </w:rPr>
      </w:pPr>
    </w:p>
    <w:p w14:paraId="70B8E5B3" w14:textId="77777777" w:rsidR="008B4C28" w:rsidRDefault="008B4C28">
      <w:pPr>
        <w:pStyle w:val="BodyText"/>
        <w:rPr>
          <w:rFonts w:ascii="Times New Roman"/>
          <w:sz w:val="20"/>
        </w:rPr>
      </w:pPr>
    </w:p>
    <w:p w14:paraId="0050F061" w14:textId="77777777" w:rsidR="008B4C28" w:rsidRDefault="008B4C28">
      <w:pPr>
        <w:pStyle w:val="BodyText"/>
        <w:rPr>
          <w:rFonts w:ascii="Times New Roman"/>
          <w:sz w:val="20"/>
        </w:rPr>
      </w:pPr>
    </w:p>
    <w:p w14:paraId="3C225F87" w14:textId="77777777" w:rsidR="008B4C28" w:rsidRDefault="008B4C28">
      <w:pPr>
        <w:pStyle w:val="BodyText"/>
        <w:rPr>
          <w:rFonts w:ascii="Times New Roman"/>
          <w:sz w:val="20"/>
        </w:rPr>
      </w:pPr>
    </w:p>
    <w:p w14:paraId="0DB790EB" w14:textId="77777777" w:rsidR="008B4C28" w:rsidRDefault="008B4C28">
      <w:pPr>
        <w:pStyle w:val="BodyText"/>
        <w:rPr>
          <w:rFonts w:ascii="Times New Roman"/>
          <w:sz w:val="20"/>
        </w:rPr>
      </w:pPr>
    </w:p>
    <w:p w14:paraId="563F4530" w14:textId="77777777" w:rsidR="008B4C28" w:rsidRDefault="008B4C28">
      <w:pPr>
        <w:pStyle w:val="BodyText"/>
        <w:rPr>
          <w:rFonts w:ascii="Times New Roman"/>
          <w:sz w:val="20"/>
        </w:rPr>
      </w:pPr>
    </w:p>
    <w:p w14:paraId="544E16A8" w14:textId="77777777" w:rsidR="009040DA" w:rsidRDefault="008B4C28">
      <w:pPr>
        <w:pStyle w:val="BodyText"/>
        <w:rPr>
          <w:rFonts w:ascii="Times New Roman"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6DA46E0F" wp14:editId="581F2A09">
            <wp:simplePos x="0" y="0"/>
            <wp:positionH relativeFrom="page">
              <wp:posOffset>6108970</wp:posOffset>
            </wp:positionH>
            <wp:positionV relativeFrom="paragraph">
              <wp:posOffset>3928313</wp:posOffset>
            </wp:positionV>
            <wp:extent cx="1054735" cy="4845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80B2A" w14:textId="77777777" w:rsidR="009040DA" w:rsidRDefault="009040DA">
      <w:pPr>
        <w:pStyle w:val="BodyText"/>
        <w:spacing w:before="9"/>
        <w:rPr>
          <w:rFonts w:ascii="Times New Roman"/>
          <w:sz w:val="15"/>
        </w:rPr>
      </w:pPr>
    </w:p>
    <w:p w14:paraId="5F6125D2" w14:textId="2AA470EB" w:rsidR="009040DA" w:rsidRDefault="008B4C28">
      <w:pPr>
        <w:spacing w:before="71" w:line="242" w:lineRule="auto"/>
        <w:ind w:left="1014" w:right="1145"/>
        <w:rPr>
          <w:b/>
          <w:sz w:val="88"/>
        </w:rPr>
      </w:pPr>
      <w:r>
        <w:rPr>
          <w:b/>
          <w:color w:val="FFFFFF"/>
          <w:spacing w:val="-9"/>
          <w:sz w:val="88"/>
        </w:rPr>
        <w:t xml:space="preserve">Headline </w:t>
      </w:r>
      <w:r>
        <w:rPr>
          <w:b/>
          <w:color w:val="FFFFFF"/>
          <w:spacing w:val="-5"/>
          <w:sz w:val="88"/>
        </w:rPr>
        <w:t xml:space="preserve">goes </w:t>
      </w:r>
      <w:r>
        <w:rPr>
          <w:b/>
          <w:color w:val="FFFFFF"/>
          <w:spacing w:val="-8"/>
          <w:sz w:val="88"/>
        </w:rPr>
        <w:t xml:space="preserve">here. </w:t>
      </w:r>
      <w:r>
        <w:rPr>
          <w:b/>
          <w:color w:val="FFFFFF"/>
          <w:spacing w:val="-17"/>
          <w:sz w:val="88"/>
        </w:rPr>
        <w:t xml:space="preserve">(44/51 </w:t>
      </w:r>
      <w:r>
        <w:rPr>
          <w:b/>
          <w:color w:val="FFFFFF"/>
          <w:spacing w:val="-10"/>
          <w:sz w:val="88"/>
        </w:rPr>
        <w:t>Bo</w:t>
      </w:r>
      <w:bookmarkStart w:id="0" w:name="_GoBack"/>
      <w:bookmarkEnd w:id="0"/>
      <w:r>
        <w:rPr>
          <w:b/>
          <w:color w:val="FFFFFF"/>
          <w:spacing w:val="-10"/>
          <w:sz w:val="88"/>
        </w:rPr>
        <w:t>ld)</w:t>
      </w:r>
    </w:p>
    <w:p w14:paraId="2CF4C1C8" w14:textId="77777777" w:rsidR="009040DA" w:rsidRDefault="008B4C28">
      <w:pPr>
        <w:pStyle w:val="BodyText"/>
        <w:spacing w:before="357" w:line="249" w:lineRule="auto"/>
        <w:ind w:left="1014" w:right="1145"/>
      </w:pPr>
      <w:r>
        <w:rPr>
          <w:color w:val="FFFFFF"/>
        </w:rPr>
        <w:t xml:space="preserve">Body </w:t>
      </w:r>
      <w:r>
        <w:rPr>
          <w:color w:val="FFFFFF"/>
          <w:spacing w:val="-3"/>
        </w:rPr>
        <w:t xml:space="preserve">text </w:t>
      </w:r>
      <w:r>
        <w:rPr>
          <w:color w:val="FFFFFF"/>
        </w:rPr>
        <w:t xml:space="preserve">here </w:t>
      </w:r>
      <w:r>
        <w:rPr>
          <w:color w:val="FFFFFF"/>
          <w:spacing w:val="-11"/>
        </w:rPr>
        <w:t xml:space="preserve">(15/19). </w:t>
      </w:r>
      <w:r>
        <w:rPr>
          <w:color w:val="FFFFFF"/>
          <w:spacing w:val="-3"/>
        </w:rPr>
        <w:t xml:space="preserve">Provide </w:t>
      </w:r>
      <w:r>
        <w:rPr>
          <w:color w:val="FFFFFF"/>
        </w:rPr>
        <w:t xml:space="preserve">a brief introduction of the </w:t>
      </w:r>
      <w:r>
        <w:rPr>
          <w:color w:val="FFFFFF"/>
          <w:spacing w:val="-5"/>
        </w:rPr>
        <w:t xml:space="preserve">event </w:t>
      </w:r>
      <w:r>
        <w:rPr>
          <w:color w:val="FFFFFF"/>
          <w:spacing w:val="-3"/>
        </w:rPr>
        <w:t xml:space="preserve">here. </w:t>
      </w:r>
      <w:r>
        <w:rPr>
          <w:color w:val="FFFFFF"/>
        </w:rPr>
        <w:t xml:space="preserve">Sit as peris </w:t>
      </w:r>
      <w:r>
        <w:rPr>
          <w:color w:val="FFFFFF"/>
          <w:spacing w:val="-3"/>
        </w:rPr>
        <w:t>utecepedit, quam volupta doluptat.</w:t>
      </w:r>
    </w:p>
    <w:p w14:paraId="44BADCFD" w14:textId="77777777" w:rsidR="009040DA" w:rsidRDefault="009040DA">
      <w:pPr>
        <w:pStyle w:val="BodyText"/>
        <w:rPr>
          <w:sz w:val="34"/>
        </w:rPr>
      </w:pPr>
    </w:p>
    <w:p w14:paraId="4FBCACC0" w14:textId="77777777" w:rsidR="009040DA" w:rsidRDefault="008B4C28">
      <w:pPr>
        <w:pStyle w:val="BodyText"/>
        <w:spacing w:before="230" w:line="362" w:lineRule="auto"/>
        <w:ind w:left="1341" w:right="3366" w:firstLine="14"/>
      </w:pPr>
      <w:r>
        <w:rPr>
          <w:color w:val="FFFFFF"/>
        </w:rPr>
        <w:t xml:space="preserve">March 8, </w:t>
      </w:r>
      <w:r>
        <w:rPr>
          <w:color w:val="FFFFFF"/>
          <w:spacing w:val="-7"/>
        </w:rPr>
        <w:t xml:space="preserve">2019 </w:t>
      </w:r>
      <w:r>
        <w:rPr>
          <w:color w:val="FFFFFF"/>
        </w:rPr>
        <w:t xml:space="preserve">from </w:t>
      </w:r>
      <w:r>
        <w:rPr>
          <w:color w:val="FFFFFF"/>
          <w:spacing w:val="-5"/>
        </w:rPr>
        <w:t xml:space="preserve">6:30 p.m. </w:t>
      </w:r>
      <w:r>
        <w:rPr>
          <w:color w:val="FFFFFF"/>
        </w:rPr>
        <w:t xml:space="preserve">– 9:00 </w:t>
      </w:r>
      <w:r>
        <w:rPr>
          <w:color w:val="FFFFFF"/>
          <w:spacing w:val="-5"/>
        </w:rPr>
        <w:t xml:space="preserve">p.m. </w:t>
      </w:r>
      <w:r>
        <w:rPr>
          <w:color w:val="FFFFFF"/>
        </w:rPr>
        <w:t xml:space="preserve">James </w:t>
      </w:r>
      <w:r>
        <w:rPr>
          <w:color w:val="FFFFFF"/>
          <w:spacing w:val="-4"/>
        </w:rPr>
        <w:t xml:space="preserve">West </w:t>
      </w:r>
      <w:r>
        <w:rPr>
          <w:color w:val="FFFFFF"/>
          <w:spacing w:val="-3"/>
        </w:rPr>
        <w:t>Alumni Center</w:t>
      </w:r>
    </w:p>
    <w:p w14:paraId="143C2F99" w14:textId="77777777" w:rsidR="009040DA" w:rsidRDefault="008B4C28">
      <w:pPr>
        <w:pStyle w:val="BodyText"/>
        <w:spacing w:line="343" w:lineRule="exact"/>
        <w:ind w:left="1355"/>
      </w:pPr>
      <w:r>
        <w:rPr>
          <w:color w:val="FFFFFF"/>
        </w:rPr>
        <w:t xml:space="preserve">RSVP at event.alumni.ucla.edu/eventdinner </w:t>
      </w:r>
    </w:p>
    <w:sectPr w:rsidR="009040DA">
      <w:type w:val="continuous"/>
      <w:pgSz w:w="12240" w:h="15840"/>
      <w:pgMar w:top="720" w:right="62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DA"/>
    <w:rsid w:val="000A2DC6"/>
    <w:rsid w:val="00597C7C"/>
    <w:rsid w:val="008B4C28"/>
    <w:rsid w:val="0090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C2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B7A3B152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UCLA IT Services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Baughman</cp:lastModifiedBy>
  <cp:revision>3</cp:revision>
  <dcterms:created xsi:type="dcterms:W3CDTF">2018-07-31T16:24:00Z</dcterms:created>
  <dcterms:modified xsi:type="dcterms:W3CDTF">2018-07-31T17:24:00Z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2018-07-31T00:00:00Z</vt:filetime>
  </property>
</Properties>
</file>