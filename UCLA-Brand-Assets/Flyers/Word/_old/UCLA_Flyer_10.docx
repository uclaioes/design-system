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5660" w14:textId="1EEB3A64" w:rsidR="002645FF" w:rsidRDefault="00E70AD2" w:rsidP="00E70AD2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214E69" wp14:editId="7633B98A">
                <wp:simplePos x="0" y="0"/>
                <wp:positionH relativeFrom="page">
                  <wp:posOffset>521335</wp:posOffset>
                </wp:positionH>
                <wp:positionV relativeFrom="page">
                  <wp:posOffset>345440</wp:posOffset>
                </wp:positionV>
                <wp:extent cx="2764790" cy="4718304"/>
                <wp:effectExtent l="0" t="0" r="3810" b="635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4790" cy="4718304"/>
                        </a:xfrm>
                        <a:custGeom>
                          <a:avLst/>
                          <a:gdLst>
                            <a:gd name="T0" fmla="+- 0 1374 720"/>
                            <a:gd name="T1" fmla="*/ T0 w 4354"/>
                            <a:gd name="T2" fmla="+- 0 420 420"/>
                            <a:gd name="T3" fmla="*/ 420 h 7426"/>
                            <a:gd name="T4" fmla="+- 0 720 720"/>
                            <a:gd name="T5" fmla="*/ T4 w 4354"/>
                            <a:gd name="T6" fmla="+- 0 680 420"/>
                            <a:gd name="T7" fmla="*/ 680 h 7426"/>
                            <a:gd name="T8" fmla="+- 0 720 720"/>
                            <a:gd name="T9" fmla="*/ T8 w 4354"/>
                            <a:gd name="T10" fmla="+- 0 7612 420"/>
                            <a:gd name="T11" fmla="*/ 7612 h 7426"/>
                            <a:gd name="T12" fmla="+- 0 1260 720"/>
                            <a:gd name="T13" fmla="*/ T12 w 4354"/>
                            <a:gd name="T14" fmla="+- 0 7846 420"/>
                            <a:gd name="T15" fmla="*/ 7846 h 7426"/>
                            <a:gd name="T16" fmla="+- 0 3910 720"/>
                            <a:gd name="T17" fmla="*/ T16 w 4354"/>
                            <a:gd name="T18" fmla="+- 0 6791 420"/>
                            <a:gd name="T19" fmla="*/ 6791 h 7426"/>
                            <a:gd name="T20" fmla="+- 0 5073 720"/>
                            <a:gd name="T21" fmla="*/ T20 w 4354"/>
                            <a:gd name="T22" fmla="+- 0 4170 420"/>
                            <a:gd name="T23" fmla="*/ 4170 h 7426"/>
                            <a:gd name="T24" fmla="+- 0 4019 720"/>
                            <a:gd name="T25" fmla="*/ T24 w 4354"/>
                            <a:gd name="T26" fmla="+- 0 1521 420"/>
                            <a:gd name="T27" fmla="*/ 1521 h 7426"/>
                            <a:gd name="T28" fmla="+- 0 1374 720"/>
                            <a:gd name="T29" fmla="*/ T28 w 4354"/>
                            <a:gd name="T30" fmla="+- 0 420 420"/>
                            <a:gd name="T31" fmla="*/ 420 h 7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354" h="7426">
                              <a:moveTo>
                                <a:pt x="654" y="0"/>
                              </a:moveTo>
                              <a:lnTo>
                                <a:pt x="0" y="260"/>
                              </a:lnTo>
                              <a:lnTo>
                                <a:pt x="0" y="7192"/>
                              </a:lnTo>
                              <a:lnTo>
                                <a:pt x="540" y="7426"/>
                              </a:lnTo>
                              <a:lnTo>
                                <a:pt x="3190" y="6371"/>
                              </a:lnTo>
                              <a:lnTo>
                                <a:pt x="4353" y="3750"/>
                              </a:lnTo>
                              <a:lnTo>
                                <a:pt x="3299" y="1101"/>
                              </a:lnTo>
                              <a:lnTo>
                                <a:pt x="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359B11" id="Freeform_x0020_2" o:spid="_x0000_s1026" style="position:absolute;margin-left:41.05pt;margin-top:27.2pt;width:217.7pt;height:371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54,7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" path="m654,0l0,260,,7192,540,7426,3190,6371,4353,3750,3299,1101,654,0xe" fillcolor="#ffdf00" stroked="f">
                <v:fill opacity="46003f"/>
                <v:path arrowok="t" o:connecttype="custom" o:connectlocs="415290,266858;0,432056;0,4836484;342900,4985162;2025650,4314840;2764155,2649519;2094865,966407;415290,266858" o:connectangles="0,0,0,0,0,0,0,0"/>
                <w10:wrap anchorx="page" anchory="page"/>
              </v:shape>
            </w:pict>
          </mc:Fallback>
        </mc:AlternateContent>
      </w:r>
    </w:p>
    <w:p w14:paraId="16D96A02" w14:textId="77777777" w:rsidR="002645FF" w:rsidRDefault="002645FF" w:rsidP="00E70AD2">
      <w:pPr>
        <w:pStyle w:val="BodyText"/>
        <w:rPr>
          <w:rFonts w:ascii="Times New Roman"/>
          <w:sz w:val="20"/>
        </w:rPr>
      </w:pPr>
    </w:p>
    <w:p w14:paraId="2DC48CFE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6861C3F0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09A6BBF6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5C8583D0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091EAC4A" w14:textId="77777777" w:rsidR="002645FF" w:rsidRDefault="00E74795" w:rsidP="00E70AD2">
      <w:pPr>
        <w:spacing w:before="231"/>
        <w:jc w:val="center"/>
        <w:rPr>
          <w:sz w:val="34"/>
        </w:rPr>
      </w:pPr>
      <w:r>
        <w:rPr>
          <w:color w:val="00497C"/>
          <w:sz w:val="34"/>
        </w:rPr>
        <w:t>INTRO COPY GOES HERE. (17/19 SEMIBOLD)</w:t>
      </w:r>
    </w:p>
    <w:p w14:paraId="78C451AB" w14:textId="77777777" w:rsidR="002645FF" w:rsidRDefault="002645FF" w:rsidP="00E70AD2">
      <w:pPr>
        <w:pStyle w:val="BodyText"/>
        <w:jc w:val="center"/>
        <w:rPr>
          <w:sz w:val="38"/>
        </w:rPr>
      </w:pPr>
    </w:p>
    <w:p w14:paraId="1E7E1591" w14:textId="77777777" w:rsidR="002645FF" w:rsidRDefault="002645FF" w:rsidP="00E70AD2">
      <w:pPr>
        <w:pStyle w:val="BodyText"/>
        <w:spacing w:before="7"/>
        <w:jc w:val="center"/>
        <w:rPr>
          <w:sz w:val="41"/>
        </w:rPr>
      </w:pPr>
    </w:p>
    <w:p w14:paraId="660E2CAC" w14:textId="32D8B94F" w:rsidR="002645FF" w:rsidRDefault="00E74795" w:rsidP="00E70AD2">
      <w:pPr>
        <w:pStyle w:val="Heading1"/>
        <w:spacing w:line="206" w:lineRule="auto"/>
        <w:ind w:left="0" w:right="0"/>
      </w:pPr>
      <w:r>
        <w:rPr>
          <w:color w:val="00497C"/>
          <w:spacing w:val="80"/>
        </w:rPr>
        <w:t xml:space="preserve">maximum </w:t>
      </w:r>
      <w:r>
        <w:rPr>
          <w:color w:val="00497C"/>
          <w:spacing w:val="76"/>
        </w:rPr>
        <w:t>thr</w:t>
      </w:r>
      <w:bookmarkStart w:id="0" w:name="_GoBack"/>
      <w:bookmarkEnd w:id="0"/>
      <w:r>
        <w:rPr>
          <w:color w:val="00497C"/>
          <w:spacing w:val="76"/>
        </w:rPr>
        <w:t>ee</w:t>
      </w:r>
    </w:p>
    <w:p w14:paraId="48D4A9E3" w14:textId="77777777" w:rsidR="002645FF" w:rsidRDefault="00E74795" w:rsidP="00E70AD2">
      <w:pPr>
        <w:spacing w:line="1584" w:lineRule="exact"/>
        <w:jc w:val="center"/>
        <w:rPr>
          <w:b/>
          <w:sz w:val="156"/>
        </w:rPr>
      </w:pPr>
      <w:r>
        <w:rPr>
          <w:b/>
          <w:color w:val="00497C"/>
          <w:spacing w:val="70"/>
          <w:sz w:val="156"/>
        </w:rPr>
        <w:t>words</w:t>
      </w:r>
    </w:p>
    <w:p w14:paraId="2186366B" w14:textId="77777777" w:rsidR="002645FF" w:rsidRDefault="002645FF">
      <w:pPr>
        <w:pStyle w:val="BodyText"/>
        <w:rPr>
          <w:b/>
          <w:sz w:val="20"/>
        </w:rPr>
      </w:pPr>
    </w:p>
    <w:p w14:paraId="34E26F41" w14:textId="77777777" w:rsidR="002645FF" w:rsidRDefault="002645FF">
      <w:pPr>
        <w:pStyle w:val="BodyText"/>
        <w:rPr>
          <w:b/>
          <w:sz w:val="20"/>
        </w:rPr>
      </w:pPr>
    </w:p>
    <w:p w14:paraId="6DD2D5EB" w14:textId="77777777" w:rsidR="002645FF" w:rsidRDefault="002645FF">
      <w:pPr>
        <w:pStyle w:val="BodyText"/>
        <w:rPr>
          <w:b/>
          <w:sz w:val="20"/>
        </w:rPr>
      </w:pPr>
    </w:p>
    <w:p w14:paraId="4C65993F" w14:textId="77777777" w:rsidR="002645FF" w:rsidRDefault="002645FF">
      <w:pPr>
        <w:pStyle w:val="BodyText"/>
        <w:rPr>
          <w:b/>
          <w:sz w:val="24"/>
        </w:rPr>
      </w:pPr>
    </w:p>
    <w:p w14:paraId="70B4EFE8" w14:textId="77777777" w:rsidR="002645FF" w:rsidRDefault="002645FF">
      <w:pPr>
        <w:rPr>
          <w:sz w:val="24"/>
        </w:rPr>
        <w:sectPr w:rsidR="002645FF">
          <w:type w:val="continuous"/>
          <w:pgSz w:w="12240" w:h="15840"/>
          <w:pgMar w:top="420" w:right="1060" w:bottom="280" w:left="1640" w:header="720" w:footer="720" w:gutter="0"/>
          <w:cols w:space="720"/>
        </w:sectPr>
      </w:pPr>
    </w:p>
    <w:p w14:paraId="6864984E" w14:textId="77777777" w:rsidR="002645FF" w:rsidRDefault="00E74795">
      <w:pPr>
        <w:pStyle w:val="Heading2"/>
        <w:spacing w:before="91"/>
      </w:pPr>
      <w:r>
        <w:rPr>
          <w:color w:val="00497C"/>
        </w:rPr>
        <w:t>Thursday, February 5, 2018</w:t>
      </w:r>
    </w:p>
    <w:p w14:paraId="7633E071" w14:textId="77777777" w:rsidR="002645FF" w:rsidRDefault="00E74795">
      <w:pPr>
        <w:spacing w:before="78"/>
        <w:ind w:left="117"/>
        <w:rPr>
          <w:b/>
          <w:sz w:val="28"/>
        </w:rPr>
      </w:pPr>
      <w:r>
        <w:rPr>
          <w:b/>
          <w:color w:val="00497C"/>
          <w:sz w:val="28"/>
        </w:rPr>
        <w:t>8:00 a.m – 6:00 p.m.</w:t>
      </w:r>
    </w:p>
    <w:p w14:paraId="3F3655C6" w14:textId="77777777" w:rsidR="002645FF" w:rsidRDefault="002645FF">
      <w:pPr>
        <w:pStyle w:val="BodyText"/>
        <w:spacing w:before="7"/>
        <w:rPr>
          <w:b/>
          <w:sz w:val="41"/>
        </w:rPr>
      </w:pPr>
    </w:p>
    <w:p w14:paraId="22855730" w14:textId="77777777" w:rsidR="002645FF" w:rsidRDefault="00E74795">
      <w:pPr>
        <w:spacing w:line="297" w:lineRule="auto"/>
        <w:ind w:left="117" w:right="159"/>
        <w:rPr>
          <w:b/>
          <w:sz w:val="28"/>
        </w:rPr>
      </w:pPr>
      <w:r>
        <w:rPr>
          <w:b/>
          <w:color w:val="00497C"/>
          <w:sz w:val="28"/>
        </w:rPr>
        <w:t>History Conference Room Bunche Hall 6275</w:t>
      </w:r>
    </w:p>
    <w:p w14:paraId="706E8023" w14:textId="77777777" w:rsidR="002645FF" w:rsidRDefault="002645FF">
      <w:pPr>
        <w:pStyle w:val="BodyText"/>
        <w:spacing w:before="10"/>
        <w:rPr>
          <w:b/>
          <w:sz w:val="34"/>
        </w:rPr>
      </w:pPr>
    </w:p>
    <w:p w14:paraId="5A36A54A" w14:textId="77777777" w:rsidR="002645FF" w:rsidRDefault="00E74795">
      <w:pPr>
        <w:spacing w:line="297" w:lineRule="auto"/>
        <w:ind w:left="117" w:right="244"/>
        <w:rPr>
          <w:sz w:val="28"/>
        </w:rPr>
      </w:pPr>
      <w:r>
        <w:rPr>
          <w:b/>
          <w:color w:val="00497C"/>
          <w:sz w:val="28"/>
        </w:rPr>
        <w:t xml:space="preserve">For more information: </w:t>
      </w:r>
      <w:r>
        <w:rPr>
          <w:color w:val="0E7BB5"/>
          <w:sz w:val="28"/>
        </w:rPr>
        <w:t>Contact Jane Smith at (000) 000-0000</w:t>
      </w:r>
    </w:p>
    <w:p w14:paraId="7D6FFB58" w14:textId="77777777" w:rsidR="002645FF" w:rsidRDefault="004D35B2">
      <w:pPr>
        <w:spacing w:before="3"/>
        <w:ind w:left="117"/>
        <w:rPr>
          <w:sz w:val="28"/>
        </w:rPr>
      </w:pPr>
      <w:hyperlink r:id="rId4">
        <w:r w:rsidR="00E74795">
          <w:rPr>
            <w:color w:val="0E7BB5"/>
            <w:sz w:val="28"/>
          </w:rPr>
          <w:t>janesmith@ucla.edu</w:t>
        </w:r>
      </w:hyperlink>
    </w:p>
    <w:p w14:paraId="4C0A5BA6" w14:textId="77777777" w:rsidR="002645FF" w:rsidRDefault="00E74795">
      <w:pPr>
        <w:pStyle w:val="BodyText"/>
        <w:spacing w:before="95" w:line="321" w:lineRule="auto"/>
        <w:ind w:left="117" w:right="723"/>
      </w:pPr>
      <w:r>
        <w:br w:type="column"/>
      </w:r>
      <w:r>
        <w:rPr>
          <w:color w:val="0E7BB5"/>
        </w:rPr>
        <w:t xml:space="preserve">Body </w:t>
      </w:r>
      <w:r>
        <w:rPr>
          <w:color w:val="0E7BB5"/>
          <w:spacing w:val="-3"/>
        </w:rPr>
        <w:t xml:space="preserve">text </w:t>
      </w:r>
      <w:r>
        <w:rPr>
          <w:color w:val="0E7BB5"/>
        </w:rPr>
        <w:t xml:space="preserve">here </w:t>
      </w:r>
      <w:r>
        <w:rPr>
          <w:color w:val="0E7BB5"/>
          <w:spacing w:val="-7"/>
        </w:rPr>
        <w:t xml:space="preserve">(13/20). </w:t>
      </w:r>
      <w:r>
        <w:rPr>
          <w:color w:val="0E7BB5"/>
          <w:spacing w:val="-3"/>
        </w:rPr>
        <w:t xml:space="preserve">Provide </w:t>
      </w:r>
      <w:r>
        <w:rPr>
          <w:color w:val="0E7BB5"/>
        </w:rPr>
        <w:t xml:space="preserve">a brief introduction of the </w:t>
      </w:r>
      <w:r>
        <w:rPr>
          <w:color w:val="0E7BB5"/>
          <w:spacing w:val="-4"/>
        </w:rPr>
        <w:t xml:space="preserve">event </w:t>
      </w:r>
      <w:r>
        <w:rPr>
          <w:color w:val="0E7BB5"/>
          <w:spacing w:val="-3"/>
        </w:rPr>
        <w:t xml:space="preserve">here. </w:t>
      </w:r>
      <w:r>
        <w:rPr>
          <w:color w:val="0E7BB5"/>
        </w:rPr>
        <w:t xml:space="preserve">Lorem </w:t>
      </w:r>
      <w:r>
        <w:rPr>
          <w:color w:val="0E7BB5"/>
          <w:spacing w:val="-3"/>
        </w:rPr>
        <w:t xml:space="preserve">ipsum </w:t>
      </w:r>
      <w:r>
        <w:rPr>
          <w:color w:val="0E7BB5"/>
        </w:rPr>
        <w:t xml:space="preserve">dolor sit </w:t>
      </w:r>
      <w:r>
        <w:rPr>
          <w:color w:val="0E7BB5"/>
          <w:spacing w:val="-3"/>
        </w:rPr>
        <w:t xml:space="preserve">amet, </w:t>
      </w:r>
      <w:r>
        <w:rPr>
          <w:color w:val="0E7BB5"/>
        </w:rPr>
        <w:t xml:space="preserve">idadv maiorum pertinacia his, est viris maiorum asdop percipitur </w:t>
      </w:r>
      <w:r>
        <w:rPr>
          <w:color w:val="0E7BB5"/>
          <w:spacing w:val="-2"/>
        </w:rPr>
        <w:t xml:space="preserve">ei, </w:t>
      </w:r>
      <w:r>
        <w:rPr>
          <w:color w:val="0E7BB5"/>
        </w:rPr>
        <w:t xml:space="preserve">his ei debitis tibiquemei ad semper inermis, eu </w:t>
      </w:r>
      <w:r>
        <w:rPr>
          <w:color w:val="0E7BB5"/>
          <w:spacing w:val="-3"/>
        </w:rPr>
        <w:t xml:space="preserve">tonius </w:t>
      </w:r>
      <w:r>
        <w:rPr>
          <w:color w:val="0E7BB5"/>
        </w:rPr>
        <w:t>nostrum mediocrem usu dicit iriure</w:t>
      </w:r>
      <w:r>
        <w:rPr>
          <w:color w:val="0E7BB5"/>
          <w:spacing w:val="-21"/>
        </w:rPr>
        <w:t xml:space="preserve"> </w:t>
      </w:r>
      <w:r>
        <w:rPr>
          <w:color w:val="0E7BB5"/>
          <w:spacing w:val="-3"/>
        </w:rPr>
        <w:t xml:space="preserve">ornatus.Equi </w:t>
      </w:r>
      <w:r>
        <w:rPr>
          <w:color w:val="0E7BB5"/>
        </w:rPr>
        <w:t xml:space="preserve">nobis </w:t>
      </w:r>
      <w:r>
        <w:rPr>
          <w:color w:val="0E7BB5"/>
          <w:spacing w:val="-3"/>
        </w:rPr>
        <w:t xml:space="preserve">aliat </w:t>
      </w:r>
      <w:r>
        <w:rPr>
          <w:color w:val="0E7BB5"/>
        </w:rPr>
        <w:t xml:space="preserve">a </w:t>
      </w:r>
      <w:r>
        <w:rPr>
          <w:color w:val="0E7BB5"/>
          <w:spacing w:val="-3"/>
        </w:rPr>
        <w:t xml:space="preserve">dundiae </w:t>
      </w:r>
      <w:r>
        <w:rPr>
          <w:color w:val="0E7BB5"/>
        </w:rPr>
        <w:t xml:space="preserve">enecus modis rem </w:t>
      </w:r>
      <w:r>
        <w:rPr>
          <w:color w:val="0E7BB5"/>
          <w:spacing w:val="-3"/>
        </w:rPr>
        <w:t xml:space="preserve">illupta </w:t>
      </w:r>
      <w:r>
        <w:rPr>
          <w:color w:val="0E7BB5"/>
          <w:spacing w:val="-2"/>
        </w:rPr>
        <w:t xml:space="preserve">tiatus </w:t>
      </w:r>
      <w:r>
        <w:rPr>
          <w:color w:val="0E7BB5"/>
        </w:rPr>
        <w:t xml:space="preserve">re </w:t>
      </w:r>
      <w:r>
        <w:rPr>
          <w:color w:val="0E7BB5"/>
          <w:spacing w:val="-3"/>
        </w:rPr>
        <w:t xml:space="preserve">quam </w:t>
      </w:r>
      <w:r>
        <w:rPr>
          <w:color w:val="0E7BB5"/>
        </w:rPr>
        <w:t xml:space="preserve">dolore eum </w:t>
      </w:r>
      <w:r>
        <w:rPr>
          <w:color w:val="0E7BB5"/>
          <w:spacing w:val="-3"/>
        </w:rPr>
        <w:t xml:space="preserve">eatquae </w:t>
      </w:r>
      <w:r>
        <w:rPr>
          <w:color w:val="0E7BB5"/>
        </w:rPr>
        <w:t xml:space="preserve">mil moles sequias </w:t>
      </w:r>
      <w:r>
        <w:rPr>
          <w:color w:val="0E7BB5"/>
          <w:spacing w:val="-4"/>
        </w:rPr>
        <w:t>ex</w:t>
      </w:r>
      <w:r>
        <w:rPr>
          <w:color w:val="0E7BB5"/>
          <w:spacing w:val="-12"/>
        </w:rPr>
        <w:t xml:space="preserve"> </w:t>
      </w:r>
      <w:r>
        <w:rPr>
          <w:color w:val="0E7BB5"/>
        </w:rPr>
        <w:t>eium</w:t>
      </w:r>
    </w:p>
    <w:p w14:paraId="446AD2BC" w14:textId="77777777" w:rsidR="002645FF" w:rsidRDefault="002645FF">
      <w:pPr>
        <w:spacing w:line="321" w:lineRule="auto"/>
        <w:sectPr w:rsidR="002645FF">
          <w:type w:val="continuous"/>
          <w:pgSz w:w="12240" w:h="15840"/>
          <w:pgMar w:top="420" w:right="1060" w:bottom="280" w:left="1640" w:header="720" w:footer="720" w:gutter="0"/>
          <w:cols w:num="2" w:space="720" w:equalWidth="0">
            <w:col w:w="3750" w:space="492"/>
            <w:col w:w="5298"/>
          </w:cols>
        </w:sectPr>
      </w:pPr>
    </w:p>
    <w:p w14:paraId="5123518F" w14:textId="77777777" w:rsidR="002645FF" w:rsidRDefault="002645FF">
      <w:pPr>
        <w:pStyle w:val="BodyText"/>
        <w:rPr>
          <w:sz w:val="20"/>
        </w:rPr>
      </w:pPr>
    </w:p>
    <w:p w14:paraId="52FCBDEE" w14:textId="77777777" w:rsidR="002645FF" w:rsidRDefault="002645FF">
      <w:pPr>
        <w:pStyle w:val="BodyText"/>
        <w:rPr>
          <w:sz w:val="20"/>
        </w:rPr>
      </w:pPr>
    </w:p>
    <w:p w14:paraId="450F2B47" w14:textId="77777777" w:rsidR="002645FF" w:rsidRDefault="002645FF">
      <w:pPr>
        <w:pStyle w:val="BodyText"/>
        <w:rPr>
          <w:sz w:val="20"/>
        </w:rPr>
      </w:pPr>
    </w:p>
    <w:p w14:paraId="71FC1822" w14:textId="77777777" w:rsidR="002645FF" w:rsidRDefault="002645FF">
      <w:pPr>
        <w:pStyle w:val="BodyText"/>
        <w:rPr>
          <w:sz w:val="20"/>
        </w:rPr>
      </w:pPr>
    </w:p>
    <w:p w14:paraId="6F36CC48" w14:textId="77777777" w:rsidR="002645FF" w:rsidRDefault="002645FF">
      <w:pPr>
        <w:pStyle w:val="BodyText"/>
        <w:spacing w:before="8"/>
        <w:rPr>
          <w:sz w:val="10"/>
        </w:rPr>
      </w:pPr>
    </w:p>
    <w:p w14:paraId="2447D0C8" w14:textId="77777777" w:rsidR="002645FF" w:rsidRDefault="00E74795">
      <w:pPr>
        <w:pStyle w:val="BodyText"/>
        <w:ind w:left="67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2CA1679" wp14:editId="1DCCCB0B">
            <wp:extent cx="1629917" cy="3897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917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FF">
      <w:type w:val="continuous"/>
      <w:pgSz w:w="12240" w:h="15840"/>
      <w:pgMar w:top="420" w:right="10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FF"/>
    <w:rsid w:val="002645FF"/>
    <w:rsid w:val="004D35B2"/>
    <w:rsid w:val="00E70AD2"/>
    <w:rsid w:val="00E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6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11" w:right="1119"/>
      <w:jc w:val="center"/>
      <w:outlineLvl w:val="0"/>
    </w:pPr>
    <w:rPr>
      <w:b/>
      <w:bCs/>
      <w:sz w:val="156"/>
      <w:szCs w:val="156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anesmith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B7A3B152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UCLA IT Services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Baughman</cp:lastModifiedBy>
  <cp:revision>4</cp:revision>
  <dcterms:created xsi:type="dcterms:W3CDTF">2018-07-31T16:22:00Z</dcterms:created>
  <dcterms:modified xsi:type="dcterms:W3CDTF">2018-07-31T17:24:00Z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