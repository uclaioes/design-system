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42F608" w14:textId="6FEDE506" w:rsidR="00ED44FB" w:rsidRDefault="005D34CB">
      <w:pPr>
        <w:spacing w:before="75" w:line="230" w:lineRule="auto"/>
        <w:ind w:left="549" w:right="1524" w:firstLine="7"/>
        <w:rPr>
          <w:b/>
          <w:sz w:val="96"/>
        </w:rPr>
      </w:pPr>
      <w:r>
        <w:rPr>
          <w:noProof/>
          <w:lang w:bidi="ar-SA"/>
        </w:rPr>
        <w:drawing>
          <wp:anchor distT="0" distB="0" distL="0" distR="0" simplePos="0" relativeHeight="251657728" behindDoc="1" locked="0" layoutInCell="1" allowOverlap="1" wp14:anchorId="4139140A" wp14:editId="63D06905">
            <wp:simplePos x="0" y="0"/>
            <wp:positionH relativeFrom="page">
              <wp:posOffset>457200</wp:posOffset>
            </wp:positionH>
            <wp:positionV relativeFrom="paragraph">
              <wp:posOffset>1649379</wp:posOffset>
            </wp:positionV>
            <wp:extent cx="3689985" cy="324802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>
                      <a:alphaModFix amt="9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98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56704" behindDoc="1" locked="0" layoutInCell="1" allowOverlap="1" wp14:anchorId="539EF978" wp14:editId="704F5A4C">
            <wp:simplePos x="0" y="0"/>
            <wp:positionH relativeFrom="page">
              <wp:posOffset>3803515</wp:posOffset>
            </wp:positionH>
            <wp:positionV relativeFrom="paragraph">
              <wp:posOffset>1873115</wp:posOffset>
            </wp:positionV>
            <wp:extent cx="3507105" cy="271399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>
                      <a:alphaModFix amt="9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D0A9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59E4CF27" wp14:editId="5C564274">
                <wp:simplePos x="0" y="0"/>
                <wp:positionH relativeFrom="page">
                  <wp:posOffset>241935</wp:posOffset>
                </wp:positionH>
                <wp:positionV relativeFrom="paragraph">
                  <wp:posOffset>1272540</wp:posOffset>
                </wp:positionV>
                <wp:extent cx="1060450" cy="1054735"/>
                <wp:effectExtent l="635" t="2540" r="5715" b="9525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0450" cy="1054735"/>
                        </a:xfrm>
                        <a:custGeom>
                          <a:avLst/>
                          <a:gdLst>
                            <a:gd name="T0" fmla="+- 0 10642 9800"/>
                            <a:gd name="T1" fmla="*/ T0 w 1670"/>
                            <a:gd name="T2" fmla="+- 0 848 848"/>
                            <a:gd name="T3" fmla="*/ 848 h 1661"/>
                            <a:gd name="T4" fmla="+- 0 10050 9800"/>
                            <a:gd name="T5" fmla="*/ T4 w 1670"/>
                            <a:gd name="T6" fmla="+- 0 1084 848"/>
                            <a:gd name="T7" fmla="*/ 1084 h 1661"/>
                            <a:gd name="T8" fmla="+- 0 9800 9800"/>
                            <a:gd name="T9" fmla="*/ T8 w 1670"/>
                            <a:gd name="T10" fmla="+- 0 1665 848"/>
                            <a:gd name="T11" fmla="*/ 1665 h 1661"/>
                            <a:gd name="T12" fmla="+- 0 10036 9800"/>
                            <a:gd name="T13" fmla="*/ T12 w 1670"/>
                            <a:gd name="T14" fmla="+- 0 2257 848"/>
                            <a:gd name="T15" fmla="*/ 2257 h 1661"/>
                            <a:gd name="T16" fmla="+- 0 10617 9800"/>
                            <a:gd name="T17" fmla="*/ T16 w 1670"/>
                            <a:gd name="T18" fmla="+- 0 2508 848"/>
                            <a:gd name="T19" fmla="*/ 2508 h 1661"/>
                            <a:gd name="T20" fmla="+- 0 11209 9800"/>
                            <a:gd name="T21" fmla="*/ T20 w 1670"/>
                            <a:gd name="T22" fmla="+- 0 2273 848"/>
                            <a:gd name="T23" fmla="*/ 2273 h 1661"/>
                            <a:gd name="T24" fmla="+- 0 11469 9800"/>
                            <a:gd name="T25" fmla="*/ T24 w 1670"/>
                            <a:gd name="T26" fmla="+- 0 1687 848"/>
                            <a:gd name="T27" fmla="*/ 1687 h 1661"/>
                            <a:gd name="T28" fmla="+- 0 11233 9800"/>
                            <a:gd name="T29" fmla="*/ T28 w 1670"/>
                            <a:gd name="T30" fmla="+- 0 1094 848"/>
                            <a:gd name="T31" fmla="*/ 1094 h 1661"/>
                            <a:gd name="T32" fmla="+- 0 10642 9800"/>
                            <a:gd name="T33" fmla="*/ T32 w 1670"/>
                            <a:gd name="T34" fmla="+- 0 848 848"/>
                            <a:gd name="T35" fmla="*/ 848 h 16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670" h="1661">
                              <a:moveTo>
                                <a:pt x="842" y="0"/>
                              </a:moveTo>
                              <a:lnTo>
                                <a:pt x="250" y="236"/>
                              </a:lnTo>
                              <a:lnTo>
                                <a:pt x="0" y="817"/>
                              </a:lnTo>
                              <a:lnTo>
                                <a:pt x="236" y="1409"/>
                              </a:lnTo>
                              <a:lnTo>
                                <a:pt x="817" y="1660"/>
                              </a:lnTo>
                              <a:lnTo>
                                <a:pt x="1409" y="1425"/>
                              </a:lnTo>
                              <a:lnTo>
                                <a:pt x="1669" y="839"/>
                              </a:lnTo>
                              <a:lnTo>
                                <a:pt x="1433" y="246"/>
                              </a:lnTo>
                              <a:lnTo>
                                <a:pt x="8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F00">
                            <a:alpha val="84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261B356" id="Freeform_x0020_2" o:spid="_x0000_s1026" style="position:absolute;margin-left:19.05pt;margin-top:100.2pt;width:83.5pt;height:83.0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70,166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" path="m842,0l250,236,,817,236,1409,817,1660,1409,1425,1669,839,1433,246,842,0xe" fillcolor="#ffdf00" stroked="f">
                <v:fill opacity="55769f"/>
                <v:path arrowok="t" o:connecttype="custom" o:connectlocs="534670,538480;158750,688340;0,1057275;149860,1433195;518795,1592580;894715,1443355;1059815,1071245;909955,694690;534670,538480" o:connectangles="0,0,0,0,0,0,0,0,0"/>
                <w10:wrap anchorx="page"/>
              </v:shape>
            </w:pict>
          </mc:Fallback>
        </mc:AlternateContent>
      </w:r>
      <w:r w:rsidR="00402F9A">
        <w:rPr>
          <w:b/>
          <w:color w:val="005587"/>
          <w:spacing w:val="-10"/>
          <w:sz w:val="96"/>
        </w:rPr>
        <w:t xml:space="preserve">Headline </w:t>
      </w:r>
      <w:r w:rsidR="00402F9A">
        <w:rPr>
          <w:b/>
          <w:color w:val="005587"/>
          <w:spacing w:val="-6"/>
          <w:sz w:val="96"/>
        </w:rPr>
        <w:t xml:space="preserve">goes </w:t>
      </w:r>
      <w:r w:rsidR="00402F9A">
        <w:rPr>
          <w:b/>
          <w:color w:val="005587"/>
          <w:spacing w:val="-10"/>
          <w:sz w:val="96"/>
        </w:rPr>
        <w:t xml:space="preserve">here. </w:t>
      </w:r>
      <w:r w:rsidR="00402F9A">
        <w:rPr>
          <w:b/>
          <w:color w:val="005587"/>
          <w:spacing w:val="-15"/>
          <w:sz w:val="96"/>
        </w:rPr>
        <w:t xml:space="preserve">(48/53 </w:t>
      </w:r>
      <w:r w:rsidR="00402F9A">
        <w:rPr>
          <w:b/>
          <w:color w:val="005587"/>
          <w:spacing w:val="-12"/>
          <w:sz w:val="96"/>
        </w:rPr>
        <w:t>Bold)</w:t>
      </w:r>
      <w:r w:rsidR="00487492">
        <w:rPr>
          <w:b/>
          <w:color w:val="005587"/>
          <w:spacing w:val="-12"/>
          <w:sz w:val="96"/>
        </w:rPr>
        <w:t xml:space="preserve"> </w:t>
      </w:r>
      <w:bookmarkStart w:id="0" w:name="_GoBack"/>
      <w:bookmarkEnd w:id="0"/>
    </w:p>
    <w:p w14:paraId="70E54D72" w14:textId="77777777" w:rsidR="00ED44FB" w:rsidRDefault="00ED44FB">
      <w:pPr>
        <w:pStyle w:val="BodyText"/>
        <w:rPr>
          <w:b/>
          <w:sz w:val="20"/>
        </w:rPr>
      </w:pPr>
    </w:p>
    <w:p w14:paraId="27D905A0" w14:textId="10037756" w:rsidR="00ED44FB" w:rsidRDefault="00ED44FB">
      <w:pPr>
        <w:pStyle w:val="BodyText"/>
        <w:spacing w:before="3"/>
        <w:rPr>
          <w:b/>
          <w:sz w:val="12"/>
        </w:rPr>
      </w:pPr>
    </w:p>
    <w:p w14:paraId="4D59E039" w14:textId="77777777" w:rsidR="005D34CB" w:rsidRDefault="005D34CB">
      <w:pPr>
        <w:pStyle w:val="BodyText"/>
        <w:spacing w:before="3"/>
        <w:rPr>
          <w:b/>
          <w:sz w:val="12"/>
        </w:rPr>
      </w:pPr>
    </w:p>
    <w:p w14:paraId="64C7732A" w14:textId="77777777" w:rsidR="005D34CB" w:rsidRDefault="005D34CB">
      <w:pPr>
        <w:pStyle w:val="BodyText"/>
        <w:spacing w:before="3"/>
        <w:rPr>
          <w:b/>
          <w:sz w:val="12"/>
        </w:rPr>
      </w:pPr>
    </w:p>
    <w:p w14:paraId="5299EC9F" w14:textId="77777777" w:rsidR="005D34CB" w:rsidRDefault="005D34CB">
      <w:pPr>
        <w:pStyle w:val="BodyText"/>
        <w:spacing w:before="3"/>
        <w:rPr>
          <w:b/>
          <w:sz w:val="12"/>
        </w:rPr>
      </w:pPr>
    </w:p>
    <w:p w14:paraId="76176BD8" w14:textId="77777777" w:rsidR="005D34CB" w:rsidRDefault="005D34CB">
      <w:pPr>
        <w:pStyle w:val="BodyText"/>
        <w:spacing w:before="3"/>
        <w:rPr>
          <w:b/>
          <w:sz w:val="12"/>
        </w:rPr>
      </w:pPr>
    </w:p>
    <w:p w14:paraId="7B9146BC" w14:textId="77777777" w:rsidR="005D34CB" w:rsidRDefault="005D34CB">
      <w:pPr>
        <w:pStyle w:val="BodyText"/>
        <w:spacing w:before="3"/>
        <w:rPr>
          <w:b/>
          <w:sz w:val="12"/>
        </w:rPr>
      </w:pPr>
    </w:p>
    <w:p w14:paraId="0F539183" w14:textId="77777777" w:rsidR="005D34CB" w:rsidRDefault="005D34CB">
      <w:pPr>
        <w:pStyle w:val="BodyText"/>
        <w:spacing w:before="3"/>
        <w:rPr>
          <w:b/>
          <w:sz w:val="12"/>
        </w:rPr>
      </w:pPr>
    </w:p>
    <w:p w14:paraId="140201C5" w14:textId="77777777" w:rsidR="005D34CB" w:rsidRDefault="005D34CB">
      <w:pPr>
        <w:pStyle w:val="BodyText"/>
        <w:spacing w:before="3"/>
        <w:rPr>
          <w:b/>
          <w:sz w:val="12"/>
        </w:rPr>
      </w:pPr>
    </w:p>
    <w:p w14:paraId="2C0A985E" w14:textId="77777777" w:rsidR="005D34CB" w:rsidRDefault="005D34CB">
      <w:pPr>
        <w:pStyle w:val="BodyText"/>
        <w:spacing w:before="3"/>
        <w:rPr>
          <w:b/>
          <w:sz w:val="12"/>
        </w:rPr>
      </w:pPr>
    </w:p>
    <w:p w14:paraId="2D8411A9" w14:textId="77777777" w:rsidR="005D34CB" w:rsidRDefault="005D34CB">
      <w:pPr>
        <w:pStyle w:val="BodyText"/>
        <w:spacing w:before="3"/>
        <w:rPr>
          <w:b/>
          <w:sz w:val="12"/>
        </w:rPr>
      </w:pPr>
    </w:p>
    <w:p w14:paraId="3EA64D1F" w14:textId="77777777" w:rsidR="005D34CB" w:rsidRDefault="005D34CB">
      <w:pPr>
        <w:pStyle w:val="BodyText"/>
        <w:spacing w:before="3"/>
        <w:rPr>
          <w:b/>
          <w:sz w:val="12"/>
        </w:rPr>
      </w:pPr>
    </w:p>
    <w:p w14:paraId="0CE9781B" w14:textId="77777777" w:rsidR="005D34CB" w:rsidRDefault="005D34CB">
      <w:pPr>
        <w:pStyle w:val="BodyText"/>
        <w:spacing w:before="3"/>
        <w:rPr>
          <w:b/>
          <w:sz w:val="12"/>
        </w:rPr>
      </w:pPr>
    </w:p>
    <w:p w14:paraId="73B14F1D" w14:textId="77777777" w:rsidR="005D34CB" w:rsidRDefault="005D34CB">
      <w:pPr>
        <w:pStyle w:val="BodyText"/>
        <w:spacing w:before="3"/>
        <w:rPr>
          <w:b/>
          <w:sz w:val="12"/>
        </w:rPr>
      </w:pPr>
    </w:p>
    <w:p w14:paraId="74350B49" w14:textId="77777777" w:rsidR="005D34CB" w:rsidRDefault="005D34CB">
      <w:pPr>
        <w:pStyle w:val="BodyText"/>
        <w:spacing w:before="3"/>
        <w:rPr>
          <w:b/>
          <w:sz w:val="12"/>
        </w:rPr>
      </w:pPr>
    </w:p>
    <w:p w14:paraId="31FEE42F" w14:textId="77777777" w:rsidR="005D34CB" w:rsidRDefault="005D34CB">
      <w:pPr>
        <w:pStyle w:val="BodyText"/>
        <w:spacing w:before="3"/>
        <w:rPr>
          <w:b/>
          <w:sz w:val="12"/>
        </w:rPr>
      </w:pPr>
    </w:p>
    <w:p w14:paraId="1A84B1DF" w14:textId="77777777" w:rsidR="005D34CB" w:rsidRDefault="005D34CB">
      <w:pPr>
        <w:pStyle w:val="BodyText"/>
        <w:spacing w:before="3"/>
        <w:rPr>
          <w:b/>
          <w:sz w:val="12"/>
        </w:rPr>
      </w:pPr>
    </w:p>
    <w:p w14:paraId="6FA886D5" w14:textId="77777777" w:rsidR="005D34CB" w:rsidRDefault="005D34CB">
      <w:pPr>
        <w:pStyle w:val="BodyText"/>
        <w:spacing w:before="3"/>
        <w:rPr>
          <w:b/>
          <w:sz w:val="12"/>
        </w:rPr>
      </w:pPr>
    </w:p>
    <w:p w14:paraId="2F499CE1" w14:textId="77777777" w:rsidR="005D34CB" w:rsidRDefault="005D34CB">
      <w:pPr>
        <w:pStyle w:val="BodyText"/>
        <w:spacing w:before="3"/>
        <w:rPr>
          <w:b/>
          <w:sz w:val="12"/>
        </w:rPr>
      </w:pPr>
    </w:p>
    <w:p w14:paraId="36143530" w14:textId="77777777" w:rsidR="005D34CB" w:rsidRDefault="005D34CB">
      <w:pPr>
        <w:pStyle w:val="BodyText"/>
        <w:spacing w:before="3"/>
        <w:rPr>
          <w:b/>
          <w:sz w:val="12"/>
        </w:rPr>
      </w:pPr>
    </w:p>
    <w:p w14:paraId="404936EC" w14:textId="77777777" w:rsidR="005D34CB" w:rsidRDefault="005D34CB">
      <w:pPr>
        <w:pStyle w:val="BodyText"/>
        <w:spacing w:before="3"/>
        <w:rPr>
          <w:b/>
          <w:sz w:val="12"/>
        </w:rPr>
      </w:pPr>
    </w:p>
    <w:p w14:paraId="53CCD652" w14:textId="77777777" w:rsidR="005D34CB" w:rsidRDefault="005D34CB">
      <w:pPr>
        <w:pStyle w:val="BodyText"/>
        <w:spacing w:before="3"/>
        <w:rPr>
          <w:b/>
          <w:sz w:val="12"/>
        </w:rPr>
      </w:pPr>
    </w:p>
    <w:p w14:paraId="7446F8C7" w14:textId="77777777" w:rsidR="005D34CB" w:rsidRDefault="005D34CB">
      <w:pPr>
        <w:pStyle w:val="BodyText"/>
        <w:spacing w:before="3"/>
        <w:rPr>
          <w:b/>
          <w:sz w:val="12"/>
        </w:rPr>
      </w:pPr>
    </w:p>
    <w:p w14:paraId="61C2E732" w14:textId="77777777" w:rsidR="005D34CB" w:rsidRDefault="005D34CB">
      <w:pPr>
        <w:pStyle w:val="BodyText"/>
        <w:spacing w:before="3"/>
        <w:rPr>
          <w:b/>
          <w:sz w:val="12"/>
        </w:rPr>
      </w:pPr>
    </w:p>
    <w:p w14:paraId="0D2C6194" w14:textId="77777777" w:rsidR="005D34CB" w:rsidRDefault="005D34CB">
      <w:pPr>
        <w:pStyle w:val="BodyText"/>
        <w:spacing w:before="3"/>
        <w:rPr>
          <w:b/>
          <w:sz w:val="12"/>
        </w:rPr>
      </w:pPr>
    </w:p>
    <w:p w14:paraId="7AA81A44" w14:textId="77777777" w:rsidR="005D34CB" w:rsidRDefault="005D34CB">
      <w:pPr>
        <w:pStyle w:val="BodyText"/>
        <w:spacing w:before="3"/>
        <w:rPr>
          <w:b/>
          <w:sz w:val="12"/>
        </w:rPr>
      </w:pPr>
    </w:p>
    <w:p w14:paraId="1E04A90D" w14:textId="77777777" w:rsidR="005D34CB" w:rsidRDefault="005D34CB">
      <w:pPr>
        <w:pStyle w:val="BodyText"/>
        <w:spacing w:before="3"/>
        <w:rPr>
          <w:b/>
          <w:sz w:val="12"/>
        </w:rPr>
      </w:pPr>
    </w:p>
    <w:p w14:paraId="33D6256D" w14:textId="77777777" w:rsidR="005D34CB" w:rsidRDefault="005D34CB">
      <w:pPr>
        <w:pStyle w:val="BodyText"/>
        <w:spacing w:before="3"/>
        <w:rPr>
          <w:b/>
          <w:sz w:val="12"/>
        </w:rPr>
      </w:pPr>
    </w:p>
    <w:p w14:paraId="396687F0" w14:textId="77777777" w:rsidR="005D34CB" w:rsidRDefault="005D34CB">
      <w:pPr>
        <w:pStyle w:val="BodyText"/>
        <w:spacing w:before="3"/>
        <w:rPr>
          <w:b/>
          <w:sz w:val="12"/>
        </w:rPr>
      </w:pPr>
    </w:p>
    <w:p w14:paraId="2D79C4A6" w14:textId="77777777" w:rsidR="005D34CB" w:rsidRDefault="005D34CB">
      <w:pPr>
        <w:pStyle w:val="BodyText"/>
        <w:spacing w:before="3"/>
        <w:rPr>
          <w:b/>
          <w:sz w:val="12"/>
        </w:rPr>
      </w:pPr>
    </w:p>
    <w:p w14:paraId="3379F291" w14:textId="77777777" w:rsidR="005D34CB" w:rsidRDefault="005D34CB">
      <w:pPr>
        <w:pStyle w:val="BodyText"/>
        <w:spacing w:before="3"/>
        <w:rPr>
          <w:b/>
          <w:sz w:val="12"/>
        </w:rPr>
      </w:pPr>
    </w:p>
    <w:p w14:paraId="685B6B7B" w14:textId="77777777" w:rsidR="005D34CB" w:rsidRDefault="005D34CB">
      <w:pPr>
        <w:pStyle w:val="BodyText"/>
        <w:spacing w:before="3"/>
        <w:rPr>
          <w:b/>
          <w:sz w:val="12"/>
        </w:rPr>
      </w:pPr>
    </w:p>
    <w:p w14:paraId="1637407A" w14:textId="77777777" w:rsidR="005D34CB" w:rsidRDefault="005D34CB">
      <w:pPr>
        <w:pStyle w:val="BodyText"/>
        <w:spacing w:before="3"/>
        <w:rPr>
          <w:b/>
          <w:sz w:val="12"/>
        </w:rPr>
      </w:pPr>
    </w:p>
    <w:p w14:paraId="60B14649" w14:textId="77777777" w:rsidR="005D34CB" w:rsidRDefault="005D34CB">
      <w:pPr>
        <w:pStyle w:val="BodyText"/>
        <w:spacing w:before="3"/>
        <w:rPr>
          <w:b/>
          <w:sz w:val="12"/>
        </w:rPr>
      </w:pPr>
    </w:p>
    <w:p w14:paraId="0BE240AE" w14:textId="77777777" w:rsidR="005D34CB" w:rsidRDefault="005D34CB">
      <w:pPr>
        <w:pStyle w:val="BodyText"/>
        <w:spacing w:before="3"/>
        <w:rPr>
          <w:b/>
          <w:sz w:val="12"/>
        </w:rPr>
      </w:pPr>
    </w:p>
    <w:p w14:paraId="01D804BE" w14:textId="77777777" w:rsidR="005D34CB" w:rsidRDefault="005D34CB">
      <w:pPr>
        <w:pStyle w:val="BodyText"/>
        <w:spacing w:before="3"/>
        <w:rPr>
          <w:b/>
          <w:sz w:val="12"/>
        </w:rPr>
      </w:pPr>
    </w:p>
    <w:p w14:paraId="573AA2F9" w14:textId="77777777" w:rsidR="005D34CB" w:rsidRDefault="005D34CB">
      <w:pPr>
        <w:pStyle w:val="BodyText"/>
        <w:spacing w:before="3"/>
        <w:rPr>
          <w:b/>
          <w:sz w:val="12"/>
        </w:rPr>
      </w:pPr>
    </w:p>
    <w:p w14:paraId="7F8AFBE7" w14:textId="77777777" w:rsidR="005D34CB" w:rsidRDefault="005D34CB">
      <w:pPr>
        <w:pStyle w:val="BodyText"/>
        <w:spacing w:before="3"/>
        <w:rPr>
          <w:b/>
          <w:sz w:val="12"/>
        </w:rPr>
      </w:pPr>
    </w:p>
    <w:p w14:paraId="11EECEC6" w14:textId="77777777" w:rsidR="005D34CB" w:rsidRDefault="005D34CB">
      <w:pPr>
        <w:pStyle w:val="BodyText"/>
        <w:spacing w:before="3"/>
        <w:rPr>
          <w:b/>
          <w:sz w:val="12"/>
        </w:rPr>
      </w:pPr>
    </w:p>
    <w:p w14:paraId="117F2D2B" w14:textId="77777777" w:rsidR="005D34CB" w:rsidRDefault="005D34CB">
      <w:pPr>
        <w:pStyle w:val="BodyText"/>
        <w:spacing w:before="3"/>
        <w:rPr>
          <w:b/>
          <w:sz w:val="12"/>
        </w:rPr>
      </w:pPr>
    </w:p>
    <w:p w14:paraId="4BB9A4AA" w14:textId="7B33955B" w:rsidR="00ED44FB" w:rsidRDefault="00402F9A">
      <w:pPr>
        <w:spacing w:before="414"/>
        <w:ind w:left="550"/>
        <w:rPr>
          <w:b/>
          <w:sz w:val="44"/>
        </w:rPr>
      </w:pPr>
      <w:r>
        <w:rPr>
          <w:b/>
          <w:color w:val="005587"/>
          <w:sz w:val="44"/>
        </w:rPr>
        <w:t>Sub</w:t>
      </w:r>
      <w:r w:rsidR="00052901">
        <w:rPr>
          <w:b/>
          <w:color w:val="005587"/>
          <w:sz w:val="44"/>
        </w:rPr>
        <w:t xml:space="preserve"> </w:t>
      </w:r>
      <w:r>
        <w:rPr>
          <w:b/>
          <w:color w:val="005587"/>
          <w:sz w:val="44"/>
        </w:rPr>
        <w:t>Headline goes here if needed. (22/26 Bold)</w:t>
      </w:r>
    </w:p>
    <w:p w14:paraId="2BEEE9EC" w14:textId="77777777" w:rsidR="00ED44FB" w:rsidRDefault="00ED44FB">
      <w:pPr>
        <w:pStyle w:val="BodyText"/>
        <w:rPr>
          <w:b/>
          <w:sz w:val="20"/>
        </w:rPr>
      </w:pPr>
    </w:p>
    <w:p w14:paraId="0790C640" w14:textId="77777777" w:rsidR="00ED44FB" w:rsidRDefault="00ED44FB">
      <w:pPr>
        <w:rPr>
          <w:sz w:val="20"/>
        </w:rPr>
        <w:sectPr w:rsidR="00ED44FB">
          <w:type w:val="continuous"/>
          <w:pgSz w:w="12240" w:h="15840"/>
          <w:pgMar w:top="880" w:right="620" w:bottom="280" w:left="620" w:header="720" w:footer="720" w:gutter="0"/>
          <w:cols w:space="720"/>
        </w:sectPr>
      </w:pPr>
    </w:p>
    <w:p w14:paraId="58122B9D" w14:textId="77777777" w:rsidR="00ED44FB" w:rsidRDefault="00402F9A">
      <w:pPr>
        <w:pStyle w:val="Heading1"/>
        <w:spacing w:before="238"/>
      </w:pPr>
      <w:r>
        <w:rPr>
          <w:color w:val="00497C"/>
          <w:spacing w:val="-4"/>
        </w:rPr>
        <w:t xml:space="preserve">Thursday, </w:t>
      </w:r>
      <w:r>
        <w:rPr>
          <w:color w:val="00497C"/>
        </w:rPr>
        <w:t xml:space="preserve">February 5, </w:t>
      </w:r>
      <w:r>
        <w:rPr>
          <w:color w:val="00497C"/>
          <w:spacing w:val="-6"/>
        </w:rPr>
        <w:t>2018</w:t>
      </w:r>
    </w:p>
    <w:p w14:paraId="4C1FFFE0" w14:textId="77777777" w:rsidR="00ED44FB" w:rsidRDefault="00402F9A">
      <w:pPr>
        <w:spacing w:before="55"/>
        <w:ind w:left="550"/>
        <w:rPr>
          <w:b/>
          <w:sz w:val="30"/>
        </w:rPr>
      </w:pPr>
      <w:r>
        <w:rPr>
          <w:b/>
          <w:color w:val="00497C"/>
          <w:sz w:val="30"/>
        </w:rPr>
        <w:t>8:00 a.m – 6:00 p.m.</w:t>
      </w:r>
    </w:p>
    <w:p w14:paraId="02A8060D" w14:textId="77777777" w:rsidR="00ED44FB" w:rsidRDefault="00ED44FB">
      <w:pPr>
        <w:pStyle w:val="BodyText"/>
        <w:spacing w:before="6"/>
        <w:rPr>
          <w:b/>
          <w:sz w:val="39"/>
        </w:rPr>
      </w:pPr>
    </w:p>
    <w:p w14:paraId="02FCD3C1" w14:textId="77777777" w:rsidR="00ED44FB" w:rsidRDefault="00402F9A">
      <w:pPr>
        <w:spacing w:before="1" w:line="278" w:lineRule="auto"/>
        <w:ind w:left="550" w:right="126"/>
        <w:rPr>
          <w:b/>
          <w:sz w:val="30"/>
        </w:rPr>
      </w:pPr>
      <w:r>
        <w:rPr>
          <w:b/>
          <w:color w:val="00497C"/>
          <w:sz w:val="30"/>
        </w:rPr>
        <w:t>History Conference Room Bunche Hall 6275</w:t>
      </w:r>
    </w:p>
    <w:p w14:paraId="38543AFA" w14:textId="77777777" w:rsidR="00ED44FB" w:rsidRDefault="00ED44FB">
      <w:pPr>
        <w:pStyle w:val="BodyText"/>
        <w:spacing w:before="8"/>
        <w:rPr>
          <w:b/>
          <w:sz w:val="34"/>
        </w:rPr>
      </w:pPr>
    </w:p>
    <w:p w14:paraId="12676B93" w14:textId="77777777" w:rsidR="00ED44FB" w:rsidRDefault="00402F9A">
      <w:pPr>
        <w:spacing w:line="278" w:lineRule="auto"/>
        <w:ind w:left="550" w:right="215"/>
        <w:rPr>
          <w:sz w:val="30"/>
        </w:rPr>
      </w:pPr>
      <w:r>
        <w:rPr>
          <w:b/>
          <w:color w:val="00497C"/>
          <w:sz w:val="30"/>
        </w:rPr>
        <w:t xml:space="preserve">For more information: </w:t>
      </w:r>
      <w:r>
        <w:rPr>
          <w:color w:val="0E7BB5"/>
          <w:sz w:val="30"/>
        </w:rPr>
        <w:t>Contact Jane Smith at (000) 000-0000</w:t>
      </w:r>
    </w:p>
    <w:p w14:paraId="2496A1AC" w14:textId="77777777" w:rsidR="00ED44FB" w:rsidRDefault="00487492">
      <w:pPr>
        <w:spacing w:line="344" w:lineRule="exact"/>
        <w:ind w:left="550"/>
        <w:rPr>
          <w:sz w:val="30"/>
        </w:rPr>
      </w:pPr>
      <w:hyperlink r:id="rId6">
        <w:r w:rsidR="00402F9A">
          <w:rPr>
            <w:color w:val="0E7BB5"/>
            <w:sz w:val="30"/>
          </w:rPr>
          <w:t>janesmith@ucla.edu</w:t>
        </w:r>
      </w:hyperlink>
    </w:p>
    <w:p w14:paraId="41C510F6" w14:textId="77777777" w:rsidR="00ED44FB" w:rsidRDefault="00402F9A">
      <w:pPr>
        <w:pStyle w:val="BodyText"/>
        <w:spacing w:before="9"/>
        <w:rPr>
          <w:sz w:val="21"/>
        </w:rPr>
      </w:pPr>
      <w:r>
        <w:br w:type="column"/>
      </w:r>
    </w:p>
    <w:p w14:paraId="4028802A" w14:textId="77777777" w:rsidR="00ED44FB" w:rsidRDefault="00402F9A">
      <w:pPr>
        <w:pStyle w:val="BodyText"/>
        <w:spacing w:line="295" w:lineRule="auto"/>
        <w:ind w:left="262" w:right="819"/>
      </w:pPr>
      <w:r>
        <w:rPr>
          <w:color w:val="0E7BB5"/>
        </w:rPr>
        <w:t xml:space="preserve">Body </w:t>
      </w:r>
      <w:r>
        <w:rPr>
          <w:color w:val="0E7BB5"/>
          <w:spacing w:val="-3"/>
        </w:rPr>
        <w:t xml:space="preserve">text </w:t>
      </w:r>
      <w:r>
        <w:rPr>
          <w:color w:val="0E7BB5"/>
        </w:rPr>
        <w:t xml:space="preserve">here </w:t>
      </w:r>
      <w:r>
        <w:rPr>
          <w:color w:val="0E7BB5"/>
          <w:spacing w:val="-8"/>
        </w:rPr>
        <w:t xml:space="preserve">(12/17). </w:t>
      </w:r>
      <w:r>
        <w:rPr>
          <w:color w:val="0E7BB5"/>
          <w:spacing w:val="-3"/>
        </w:rPr>
        <w:t xml:space="preserve">Provide </w:t>
      </w:r>
      <w:r>
        <w:rPr>
          <w:color w:val="0E7BB5"/>
        </w:rPr>
        <w:t xml:space="preserve">a brief introduction of the </w:t>
      </w:r>
      <w:r>
        <w:rPr>
          <w:color w:val="0E7BB5"/>
          <w:spacing w:val="-4"/>
        </w:rPr>
        <w:t xml:space="preserve">event </w:t>
      </w:r>
      <w:r>
        <w:rPr>
          <w:color w:val="0E7BB5"/>
          <w:spacing w:val="-3"/>
        </w:rPr>
        <w:t xml:space="preserve">here. </w:t>
      </w:r>
      <w:r>
        <w:rPr>
          <w:color w:val="0E7BB5"/>
        </w:rPr>
        <w:t xml:space="preserve">Lorem ipsum dolor sit amet, id maiorum pertinacia his, est viris maiorum percipitur </w:t>
      </w:r>
      <w:r>
        <w:rPr>
          <w:color w:val="0E7BB5"/>
          <w:spacing w:val="-2"/>
        </w:rPr>
        <w:t xml:space="preserve">ei, </w:t>
      </w:r>
      <w:r>
        <w:rPr>
          <w:color w:val="0E7BB5"/>
        </w:rPr>
        <w:t xml:space="preserve">his ei debitis tibique. Mei ad semper inermis, eu ius nostrum mediocrem. Usu dicit iriure ornatus </w:t>
      </w:r>
      <w:r>
        <w:rPr>
          <w:color w:val="0E7BB5"/>
          <w:spacing w:val="-2"/>
        </w:rPr>
        <w:t xml:space="preserve">an, </w:t>
      </w:r>
      <w:r>
        <w:rPr>
          <w:color w:val="0E7BB5"/>
        </w:rPr>
        <w:t xml:space="preserve">eu sed dicit dolorum pertinax. Modus </w:t>
      </w:r>
      <w:r>
        <w:rPr>
          <w:color w:val="0E7BB5"/>
          <w:spacing w:val="-2"/>
        </w:rPr>
        <w:t xml:space="preserve">altera </w:t>
      </w:r>
      <w:r>
        <w:rPr>
          <w:color w:val="0E7BB5"/>
        </w:rPr>
        <w:t xml:space="preserve">latine vis </w:t>
      </w:r>
      <w:r>
        <w:rPr>
          <w:color w:val="0E7BB5"/>
          <w:spacing w:val="-2"/>
        </w:rPr>
        <w:t xml:space="preserve">in, </w:t>
      </w:r>
      <w:r>
        <w:rPr>
          <w:color w:val="0E7BB5"/>
        </w:rPr>
        <w:t xml:space="preserve">et qui mundi deterruisset, his eu quod dicat. </w:t>
      </w:r>
      <w:r>
        <w:rPr>
          <w:color w:val="0E7BB5"/>
          <w:spacing w:val="-3"/>
        </w:rPr>
        <w:t xml:space="preserve">Ehendandi </w:t>
      </w:r>
      <w:r>
        <w:rPr>
          <w:color w:val="0E7BB5"/>
        </w:rPr>
        <w:t xml:space="preserve">dolorpores vendioris sit ab </w:t>
      </w:r>
      <w:r>
        <w:rPr>
          <w:color w:val="0E7BB5"/>
          <w:spacing w:val="-3"/>
        </w:rPr>
        <w:t xml:space="preserve">iunt </w:t>
      </w:r>
      <w:r>
        <w:rPr>
          <w:color w:val="0E7BB5"/>
        </w:rPr>
        <w:t xml:space="preserve">opta doluptur? Ut ad magni omnimpo </w:t>
      </w:r>
      <w:r>
        <w:rPr>
          <w:color w:val="0E7BB5"/>
          <w:spacing w:val="-3"/>
        </w:rPr>
        <w:t>ssuntem</w:t>
      </w:r>
      <w:r>
        <w:rPr>
          <w:color w:val="0E7BB5"/>
          <w:spacing w:val="-23"/>
        </w:rPr>
        <w:t xml:space="preserve"> </w:t>
      </w:r>
      <w:r>
        <w:rPr>
          <w:color w:val="0E7BB5"/>
          <w:spacing w:val="-3"/>
        </w:rPr>
        <w:t>volutecus,</w:t>
      </w:r>
    </w:p>
    <w:p w14:paraId="6CC99A14" w14:textId="77777777" w:rsidR="00ED44FB" w:rsidRDefault="00ED44FB">
      <w:pPr>
        <w:spacing w:line="295" w:lineRule="auto"/>
        <w:sectPr w:rsidR="00ED44FB">
          <w:type w:val="continuous"/>
          <w:pgSz w:w="12240" w:h="15840"/>
          <w:pgMar w:top="880" w:right="620" w:bottom="280" w:left="620" w:header="720" w:footer="720" w:gutter="0"/>
          <w:cols w:num="2" w:space="720" w:equalWidth="0">
            <w:col w:w="4397" w:space="40"/>
            <w:col w:w="6563"/>
          </w:cols>
        </w:sectPr>
      </w:pPr>
    </w:p>
    <w:p w14:paraId="0D28F4C5" w14:textId="77777777" w:rsidR="00ED44FB" w:rsidRDefault="00ED44FB">
      <w:pPr>
        <w:pStyle w:val="BodyText"/>
        <w:spacing w:before="8"/>
        <w:rPr>
          <w:sz w:val="14"/>
        </w:rPr>
      </w:pPr>
    </w:p>
    <w:p w14:paraId="7742D4A6" w14:textId="77777777" w:rsidR="00ED44FB" w:rsidRDefault="00402F9A">
      <w:pPr>
        <w:pStyle w:val="BodyText"/>
        <w:ind w:left="785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 wp14:anchorId="73D82BC1" wp14:editId="471392BC">
            <wp:extent cx="1646872" cy="39271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6872" cy="39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4FB">
      <w:type w:val="continuous"/>
      <w:pgSz w:w="12240" w:h="15840"/>
      <w:pgMar w:top="88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4FB"/>
    <w:rsid w:val="00052901"/>
    <w:rsid w:val="002D0A9B"/>
    <w:rsid w:val="00315F4C"/>
    <w:rsid w:val="00402F9A"/>
    <w:rsid w:val="00487492"/>
    <w:rsid w:val="005D34CB"/>
    <w:rsid w:val="00ED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F2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1"/>
      <w:ind w:left="550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nesmith@ucla.edu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B7A3B152</Template>
  <TotalTime>2</TotalTime>
  <Pages>1</Pages>
  <Words>120</Words>
  <Characters>690</Characters>
  <Application>Microsoft Office Word</Application>
  <DocSecurity>0</DocSecurity>
  <Lines>5</Lines>
  <Paragraphs>1</Paragraphs>
  <ScaleCrop>false</ScaleCrop>
  <Company>UCLA IT Services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Baughman</cp:lastModifiedBy>
  <cp:revision>6</cp:revision>
  <dcterms:created xsi:type="dcterms:W3CDTF">2018-07-31T16:25:00Z</dcterms:created>
  <dcterms:modified xsi:type="dcterms:W3CDTF">2018-07-31T17:25:00Z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2018-07-26T00:00:00Z</vt:filetime>
  </property>
  <property fmtid="{D5CDD505-2E9C-101B-9397-08002B2CF9AE}" pid="3" name="Creator">
    <vt:lpwstr>Adobe InDesign CC 13.1 (Macintosh)</vt:lpwstr>
  </property>
  <property fmtid="{D5CDD505-2E9C-101B-9397-08002B2CF9AE}" pid="4" name="LastSaved">
    <vt:filetime>2018-07-26T00:00:00Z</vt:filetime>
  </property>
</Properties>
</file>