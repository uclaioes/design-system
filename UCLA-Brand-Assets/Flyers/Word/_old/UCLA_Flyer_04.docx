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5D344" w14:textId="7DA555AF" w:rsidR="000C65D8" w:rsidRDefault="004211CC">
      <w:pPr>
        <w:pStyle w:val="BodyText"/>
        <w:ind w:left="560"/>
        <w:rPr>
          <w:rFonts w:ascii="Times New Roman"/>
          <w:sz w:val="20"/>
        </w:rPr>
      </w:pPr>
      <w:r>
        <w:rPr>
          <w:noProof/>
          <w:lang w:bidi="ar-SA"/>
        </w:rPr>
        <w:drawing>
          <wp:anchor distT="0" distB="0" distL="0" distR="0" simplePos="0" relativeHeight="1072" behindDoc="1" locked="0" layoutInCell="1" allowOverlap="1" wp14:anchorId="1C5DC2CB" wp14:editId="5406B29F">
            <wp:simplePos x="0" y="0"/>
            <wp:positionH relativeFrom="page">
              <wp:posOffset>457200</wp:posOffset>
            </wp:positionH>
            <wp:positionV relativeFrom="paragraph">
              <wp:posOffset>1336040</wp:posOffset>
            </wp:positionV>
            <wp:extent cx="3503595" cy="3930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495" cy="393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1096" behindDoc="1" locked="0" layoutInCell="1" allowOverlap="1" wp14:anchorId="446D2DC3" wp14:editId="2B8159C6">
            <wp:simplePos x="0" y="0"/>
            <wp:positionH relativeFrom="page">
              <wp:posOffset>3665095</wp:posOffset>
            </wp:positionH>
            <wp:positionV relativeFrom="paragraph">
              <wp:posOffset>993140</wp:posOffset>
            </wp:positionV>
            <wp:extent cx="3648075" cy="39434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78" cy="39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0C9">
        <w:rPr>
          <w:rFonts w:ascii="Times New Roman"/>
          <w:noProof/>
          <w:sz w:val="20"/>
          <w:lang w:bidi="ar-SA"/>
        </w:rPr>
        <mc:AlternateContent>
          <mc:Choice Requires="wpg">
            <w:drawing>
              <wp:inline distT="0" distB="0" distL="0" distR="0" wp14:anchorId="1C22EB75" wp14:editId="772FBE52">
                <wp:extent cx="5562600" cy="1675765"/>
                <wp:effectExtent l="0" t="0" r="0" b="63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1675765"/>
                          <a:chOff x="0" y="0"/>
                          <a:chExt cx="8760" cy="2639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" cy="26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60" cy="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F658A" w14:textId="3256039D" w:rsidR="000C65D8" w:rsidRDefault="004211CC">
                              <w:pPr>
                                <w:spacing w:before="630" w:line="232" w:lineRule="auto"/>
                                <w:ind w:left="455" w:right="577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68"/>
                                </w:rPr>
                                <w:t>HEADLINE GOES HERE (34/38 BOLD)</w:t>
                              </w:r>
                              <w:r w:rsidR="002B20CE">
                                <w:rPr>
                                  <w:b/>
                                  <w:color w:val="FFFFFF"/>
                                  <w:sz w:val="68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2EB75" id="Group 3" o:spid="_x0000_s1026" style="width:438pt;height:131.95pt;mso-position-horizontal-relative:char;mso-position-vertical-relative:line" coordsize="8760,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8760;height: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876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FFF658A" w14:textId="3256039D" w:rsidR="000C65D8" w:rsidRDefault="004211CC">
                        <w:pPr>
                          <w:spacing w:before="630" w:line="232" w:lineRule="auto"/>
                          <w:ind w:left="455" w:right="577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FFFFFF"/>
                            <w:sz w:val="68"/>
                          </w:rPr>
                          <w:t>HEADLINE GOES HERE (34/38 BOLD)</w:t>
                        </w:r>
                        <w:r w:rsidR="002B20CE">
                          <w:rPr>
                            <w:b/>
                            <w:color w:val="FFFFFF"/>
                            <w:sz w:val="68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66C5A0" w14:textId="77777777" w:rsidR="000C65D8" w:rsidRDefault="000C65D8">
      <w:pPr>
        <w:pStyle w:val="BodyText"/>
        <w:rPr>
          <w:rFonts w:ascii="Times New Roman"/>
          <w:sz w:val="20"/>
        </w:rPr>
      </w:pPr>
    </w:p>
    <w:p w14:paraId="70B85095" w14:textId="77777777" w:rsidR="000C65D8" w:rsidRDefault="000C65D8">
      <w:pPr>
        <w:pStyle w:val="BodyText"/>
        <w:rPr>
          <w:rFonts w:ascii="Times New Roman"/>
          <w:sz w:val="20"/>
        </w:rPr>
      </w:pPr>
    </w:p>
    <w:p w14:paraId="69F84C94" w14:textId="77777777" w:rsidR="000C65D8" w:rsidRDefault="000C65D8">
      <w:pPr>
        <w:pStyle w:val="BodyText"/>
        <w:rPr>
          <w:rFonts w:ascii="Times New Roman"/>
          <w:sz w:val="20"/>
        </w:rPr>
      </w:pPr>
    </w:p>
    <w:p w14:paraId="759EABB2" w14:textId="77777777" w:rsidR="000C65D8" w:rsidRDefault="000C65D8">
      <w:pPr>
        <w:pStyle w:val="BodyText"/>
        <w:rPr>
          <w:rFonts w:ascii="Times New Roman"/>
          <w:sz w:val="20"/>
        </w:rPr>
      </w:pPr>
    </w:p>
    <w:p w14:paraId="632DB503" w14:textId="77777777" w:rsidR="000C65D8" w:rsidRDefault="000C65D8">
      <w:pPr>
        <w:pStyle w:val="BodyText"/>
        <w:spacing w:before="10"/>
        <w:rPr>
          <w:rFonts w:ascii="Times New Roman"/>
          <w:sz w:val="12"/>
        </w:rPr>
      </w:pPr>
    </w:p>
    <w:p w14:paraId="6B861CEA" w14:textId="77777777" w:rsidR="000C65D8" w:rsidRDefault="000C65D8">
      <w:pPr>
        <w:pStyle w:val="BodyText"/>
        <w:rPr>
          <w:rFonts w:ascii="Times New Roman"/>
          <w:sz w:val="20"/>
        </w:rPr>
      </w:pPr>
    </w:p>
    <w:p w14:paraId="13101B45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6BF2ED05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617BD98B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675585BB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56F847C6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0DE665E7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5AE002C4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5ED70DB7" w14:textId="77777777" w:rsidR="000C65D8" w:rsidRDefault="004211CC">
      <w:pPr>
        <w:spacing w:before="207"/>
        <w:ind w:left="1016"/>
        <w:rPr>
          <w:b/>
          <w:sz w:val="36"/>
        </w:rPr>
      </w:pPr>
      <w:r>
        <w:rPr>
          <w:b/>
          <w:color w:val="00497C"/>
          <w:sz w:val="36"/>
        </w:rPr>
        <w:t>SubHeadline goes here if needed. (18/23 Bold)</w:t>
      </w:r>
    </w:p>
    <w:p w14:paraId="7B3610A0" w14:textId="77777777" w:rsidR="000C65D8" w:rsidRDefault="004211CC">
      <w:pPr>
        <w:pStyle w:val="BodyText"/>
        <w:spacing w:before="273" w:line="288" w:lineRule="auto"/>
        <w:ind w:left="1016" w:right="2066"/>
      </w:pPr>
      <w:r>
        <w:rPr>
          <w:color w:val="0E7BB5"/>
        </w:rPr>
        <w:t xml:space="preserve">Body </w:t>
      </w:r>
      <w:r>
        <w:rPr>
          <w:color w:val="0E7BB5"/>
          <w:spacing w:val="-3"/>
        </w:rPr>
        <w:t xml:space="preserve">text </w:t>
      </w:r>
      <w:r>
        <w:rPr>
          <w:color w:val="0E7BB5"/>
        </w:rPr>
        <w:t xml:space="preserve">here </w:t>
      </w:r>
      <w:r>
        <w:rPr>
          <w:color w:val="0E7BB5"/>
          <w:spacing w:val="-10"/>
        </w:rPr>
        <w:t xml:space="preserve">(13/19). </w:t>
      </w:r>
      <w:r>
        <w:rPr>
          <w:color w:val="0E7BB5"/>
          <w:spacing w:val="-3"/>
        </w:rPr>
        <w:t xml:space="preserve">Provide </w:t>
      </w:r>
      <w:r>
        <w:rPr>
          <w:color w:val="0E7BB5"/>
        </w:rPr>
        <w:t xml:space="preserve">a brief introduction of the </w:t>
      </w:r>
      <w:r>
        <w:rPr>
          <w:color w:val="0E7BB5"/>
          <w:spacing w:val="-4"/>
        </w:rPr>
        <w:t xml:space="preserve">event </w:t>
      </w:r>
      <w:r>
        <w:rPr>
          <w:color w:val="0E7BB5"/>
          <w:spacing w:val="-3"/>
        </w:rPr>
        <w:t xml:space="preserve">here. </w:t>
      </w:r>
      <w:r>
        <w:rPr>
          <w:color w:val="0E7BB5"/>
        </w:rPr>
        <w:t xml:space="preserve">Sit as peris utecepedit, </w:t>
      </w:r>
      <w:r>
        <w:rPr>
          <w:color w:val="0E7BB5"/>
          <w:spacing w:val="-3"/>
        </w:rPr>
        <w:t xml:space="preserve">quam volupta </w:t>
      </w:r>
      <w:r>
        <w:rPr>
          <w:color w:val="0E7BB5"/>
          <w:spacing w:val="-2"/>
        </w:rPr>
        <w:t xml:space="preserve">doluptat. </w:t>
      </w:r>
      <w:r>
        <w:rPr>
          <w:color w:val="0E7BB5"/>
          <w:spacing w:val="-3"/>
        </w:rPr>
        <w:t xml:space="preserve">Pa </w:t>
      </w:r>
      <w:r>
        <w:rPr>
          <w:color w:val="0E7BB5"/>
        </w:rPr>
        <w:t xml:space="preserve">nem qui </w:t>
      </w:r>
      <w:r>
        <w:rPr>
          <w:color w:val="0E7BB5"/>
          <w:spacing w:val="-3"/>
        </w:rPr>
        <w:t xml:space="preserve">omnimaio. </w:t>
      </w:r>
      <w:r>
        <w:rPr>
          <w:color w:val="0E7BB5"/>
        </w:rPr>
        <w:t xml:space="preserve">Recabor sum essimi, </w:t>
      </w:r>
      <w:r>
        <w:rPr>
          <w:color w:val="0E7BB5"/>
          <w:spacing w:val="-3"/>
        </w:rPr>
        <w:t xml:space="preserve">sint </w:t>
      </w:r>
      <w:r>
        <w:rPr>
          <w:color w:val="0E7BB5"/>
        </w:rPr>
        <w:t xml:space="preserve">eiust </w:t>
      </w:r>
      <w:r>
        <w:rPr>
          <w:color w:val="0E7BB5"/>
          <w:spacing w:val="-3"/>
        </w:rPr>
        <w:t xml:space="preserve">eaquream </w:t>
      </w:r>
      <w:r>
        <w:rPr>
          <w:color w:val="0E7BB5"/>
        </w:rPr>
        <w:t xml:space="preserve">quid </w:t>
      </w:r>
      <w:r>
        <w:rPr>
          <w:color w:val="0E7BB5"/>
          <w:spacing w:val="-3"/>
        </w:rPr>
        <w:t>quassi.</w:t>
      </w:r>
    </w:p>
    <w:p w14:paraId="6428C096" w14:textId="252C6C93" w:rsidR="000C65D8" w:rsidRDefault="001220C9">
      <w:pPr>
        <w:pStyle w:val="BodyText"/>
        <w:spacing w:before="8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02AFB090" wp14:editId="1A5E0D2E">
                <wp:simplePos x="0" y="0"/>
                <wp:positionH relativeFrom="page">
                  <wp:posOffset>1029335</wp:posOffset>
                </wp:positionH>
                <wp:positionV relativeFrom="paragraph">
                  <wp:posOffset>208280</wp:posOffset>
                </wp:positionV>
                <wp:extent cx="5276215" cy="0"/>
                <wp:effectExtent l="13335" t="17780" r="19050" b="2032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7DD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F35E2DE" id="Line_x0020_2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05pt,16.4pt" to="496.5pt,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" strokecolor="#c7ddf3" strokeweight=".5pt">
                <w10:wrap type="topAndBottom" anchorx="page"/>
              </v:line>
            </w:pict>
          </mc:Fallback>
        </mc:AlternateContent>
      </w:r>
    </w:p>
    <w:p w14:paraId="0A711B14" w14:textId="77777777" w:rsidR="000C65D8" w:rsidRDefault="000C65D8">
      <w:pPr>
        <w:pStyle w:val="BodyText"/>
        <w:spacing w:before="10"/>
        <w:rPr>
          <w:sz w:val="21"/>
        </w:rPr>
      </w:pPr>
    </w:p>
    <w:p w14:paraId="302886EA" w14:textId="77777777" w:rsidR="000C65D8" w:rsidRDefault="004211CC">
      <w:pPr>
        <w:pStyle w:val="Heading1"/>
        <w:spacing w:line="362" w:lineRule="auto"/>
        <w:ind w:right="3365" w:firstLine="14"/>
      </w:pPr>
      <w:r>
        <w:rPr>
          <w:noProof/>
          <w:lang w:bidi="ar-SA"/>
        </w:rPr>
        <w:drawing>
          <wp:anchor distT="0" distB="0" distL="0" distR="0" simplePos="0" relativeHeight="1168" behindDoc="0" locked="0" layoutInCell="1" allowOverlap="1" wp14:anchorId="2915471D" wp14:editId="3055E79C">
            <wp:simplePos x="0" y="0"/>
            <wp:positionH relativeFrom="page">
              <wp:posOffset>1036013</wp:posOffset>
            </wp:positionH>
            <wp:positionV relativeFrom="paragraph">
              <wp:posOffset>66925</wp:posOffset>
            </wp:positionV>
            <wp:extent cx="94119" cy="8702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92" behindDoc="0" locked="0" layoutInCell="1" allowOverlap="1" wp14:anchorId="6AA32A1E" wp14:editId="1093AC50">
            <wp:simplePos x="0" y="0"/>
            <wp:positionH relativeFrom="page">
              <wp:posOffset>1036013</wp:posOffset>
            </wp:positionH>
            <wp:positionV relativeFrom="paragraph">
              <wp:posOffset>414397</wp:posOffset>
            </wp:positionV>
            <wp:extent cx="94119" cy="870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BB5"/>
        </w:rPr>
        <w:t xml:space="preserve">March 8, </w:t>
      </w:r>
      <w:r>
        <w:rPr>
          <w:color w:val="0E7BB5"/>
          <w:spacing w:val="-7"/>
        </w:rPr>
        <w:t xml:space="preserve">2019 </w:t>
      </w:r>
      <w:r>
        <w:rPr>
          <w:color w:val="0E7BB5"/>
        </w:rPr>
        <w:t xml:space="preserve">from </w:t>
      </w:r>
      <w:r>
        <w:rPr>
          <w:color w:val="0E7BB5"/>
          <w:spacing w:val="-5"/>
        </w:rPr>
        <w:t xml:space="preserve">6:30 p.m. </w:t>
      </w:r>
      <w:r>
        <w:rPr>
          <w:color w:val="0E7BB5"/>
        </w:rPr>
        <w:t xml:space="preserve">– 9:00 </w:t>
      </w:r>
      <w:r>
        <w:rPr>
          <w:color w:val="0E7BB5"/>
          <w:spacing w:val="-5"/>
        </w:rPr>
        <w:t xml:space="preserve">p.m. </w:t>
      </w:r>
      <w:r>
        <w:rPr>
          <w:color w:val="0E7BB5"/>
        </w:rPr>
        <w:t xml:space="preserve">James </w:t>
      </w:r>
      <w:r>
        <w:rPr>
          <w:color w:val="0E7BB5"/>
          <w:spacing w:val="-4"/>
        </w:rPr>
        <w:t xml:space="preserve">West </w:t>
      </w:r>
      <w:r>
        <w:rPr>
          <w:color w:val="0E7BB5"/>
          <w:spacing w:val="-3"/>
        </w:rPr>
        <w:t>Alumni Center</w:t>
      </w:r>
    </w:p>
    <w:p w14:paraId="1DCC7EC6" w14:textId="77777777" w:rsidR="000C65D8" w:rsidRDefault="004211CC">
      <w:pPr>
        <w:spacing w:line="343" w:lineRule="exact"/>
        <w:ind w:left="1355"/>
        <w:rPr>
          <w:sz w:val="30"/>
        </w:rPr>
      </w:pPr>
      <w:r>
        <w:rPr>
          <w:noProof/>
          <w:lang w:bidi="ar-SA"/>
        </w:rPr>
        <w:drawing>
          <wp:anchor distT="0" distB="0" distL="0" distR="0" simplePos="0" relativeHeight="1216" behindDoc="0" locked="0" layoutInCell="1" allowOverlap="1" wp14:anchorId="0C4627F9" wp14:editId="7A7823B1">
            <wp:simplePos x="0" y="0"/>
            <wp:positionH relativeFrom="page">
              <wp:posOffset>1036013</wp:posOffset>
            </wp:positionH>
            <wp:positionV relativeFrom="paragraph">
              <wp:posOffset>68315</wp:posOffset>
            </wp:positionV>
            <wp:extent cx="94119" cy="8702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BB5"/>
          <w:sz w:val="30"/>
        </w:rPr>
        <w:t>RSVP at event.alumni.ucla.edu/eventdinner</w:t>
      </w:r>
    </w:p>
    <w:p w14:paraId="49283B82" w14:textId="77777777" w:rsidR="000C65D8" w:rsidRDefault="000C65D8">
      <w:pPr>
        <w:pStyle w:val="BodyText"/>
        <w:rPr>
          <w:sz w:val="20"/>
        </w:rPr>
      </w:pPr>
    </w:p>
    <w:p w14:paraId="277FD24E" w14:textId="77777777" w:rsidR="000C65D8" w:rsidRDefault="004211CC">
      <w:pPr>
        <w:pStyle w:val="BodyText"/>
        <w:spacing w:before="1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1144" behindDoc="0" locked="0" layoutInCell="1" allowOverlap="1" wp14:anchorId="6DFE2BE4" wp14:editId="4AE6CDED">
            <wp:simplePos x="0" y="0"/>
            <wp:positionH relativeFrom="page">
              <wp:posOffset>6146800</wp:posOffset>
            </wp:positionH>
            <wp:positionV relativeFrom="paragraph">
              <wp:posOffset>135108</wp:posOffset>
            </wp:positionV>
            <wp:extent cx="985289" cy="466534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89" cy="46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65D8">
      <w:type w:val="continuous"/>
      <w:pgSz w:w="12240" w:h="15840"/>
      <w:pgMar w:top="11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D8"/>
    <w:rsid w:val="000C65D8"/>
    <w:rsid w:val="001220C9"/>
    <w:rsid w:val="002B20CE"/>
    <w:rsid w:val="0042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4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34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B7A3B152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>UCLA IT Services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Baughman</cp:lastModifiedBy>
  <cp:revision>3</cp:revision>
  <dcterms:created xsi:type="dcterms:W3CDTF">2018-07-31T16:28:00Z</dcterms:created>
  <dcterms:modified xsi:type="dcterms:W3CDTF">2018-07-31T17:24:00Z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